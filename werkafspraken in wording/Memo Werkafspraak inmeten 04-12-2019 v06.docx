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159024CD" w:rsidR="00E327E9" w:rsidRPr="00C50627" w:rsidRDefault="004A4B7F" w:rsidP="00EE4DF7">
            <w:pPr>
              <w:spacing w:line="240" w:lineRule="atLeast"/>
              <w:rPr>
                <w:b/>
              </w:rPr>
            </w:pPr>
            <w:r>
              <w:rPr>
                <w:b/>
              </w:rPr>
              <w:t xml:space="preserve">Werkafspraak </w:t>
            </w:r>
            <w:r w:rsidR="00EE4DF7">
              <w:rPr>
                <w:b/>
              </w:rPr>
              <w:t>”inmeten</w:t>
            </w:r>
            <w:r w:rsidR="00630E2F">
              <w:rPr>
                <w:b/>
              </w:rPr>
              <w:t xml:space="preserve"> posities &amp; inmeten maaiveld</w:t>
            </w:r>
            <w:r w:rsidR="00EE4DF7">
              <w:rPr>
                <w:b/>
              </w:rPr>
              <w:t>”</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77777777" w:rsidR="00E327E9" w:rsidRPr="00C50627" w:rsidRDefault="004A4B7F" w:rsidP="00F21411">
            <w:pPr>
              <w:spacing w:line="240" w:lineRule="atLeast"/>
              <w:rPr>
                <w:b/>
              </w:rPr>
            </w:pPr>
            <w:r>
              <w:rPr>
                <w:b/>
              </w:rPr>
              <w:t>Domeinbegeleidingsgroep grondwatermonitoring</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77777777" w:rsidR="009E46B2" w:rsidRDefault="004A4B7F" w:rsidP="00EB7E16">
            <w:pPr>
              <w:spacing w:line="240" w:lineRule="atLeast"/>
              <w:rPr>
                <w:b/>
              </w:rPr>
            </w:pPr>
            <w:r>
              <w:rPr>
                <w:b/>
              </w:rPr>
              <w:t>Platform meetnetbeheerders</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365D40B2" w:rsidR="00E327E9" w:rsidRPr="00C50627" w:rsidRDefault="00EB183D" w:rsidP="00EB7E16">
            <w:pPr>
              <w:spacing w:line="240" w:lineRule="atLeast"/>
              <w:rPr>
                <w:b/>
              </w:rPr>
            </w:pPr>
            <w:r>
              <w:rPr>
                <w:b/>
              </w:rPr>
              <w:t>4</w:t>
            </w:r>
            <w:r w:rsidR="009E46B2">
              <w:rPr>
                <w:b/>
              </w:rPr>
              <w:t>-</w:t>
            </w:r>
            <w:r w:rsidR="00555A87">
              <w:rPr>
                <w:b/>
              </w:rPr>
              <w:t>1</w:t>
            </w:r>
            <w:r>
              <w:rPr>
                <w:b/>
              </w:rPr>
              <w:t>2</w:t>
            </w:r>
            <w:r w:rsidR="009E46B2">
              <w:rPr>
                <w:b/>
              </w:rPr>
              <w:t>-201</w:t>
            </w:r>
            <w:r w:rsidR="00555A87">
              <w:rPr>
                <w:b/>
              </w:rPr>
              <w:t>9</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19AEDC9" w14:textId="75013D9B" w:rsidR="004D2CCB" w:rsidRDefault="003A0199" w:rsidP="004D2CCB">
      <w:r w:rsidRPr="003A0199">
        <w:t>In ketentesten en praktijkproeven met bronhouders is gebleken dat bronhouders en hun gegevensleveranciers belang hechten aan het in de BRO opnemen van gegevens vanuit uitgevoerde meetrondes. Het feit dat de gegevens opnieuw zijn bepaald</w:t>
      </w:r>
      <w:r w:rsidR="00EE4DF7">
        <w:t>/ingemeten</w:t>
      </w:r>
      <w:r w:rsidRPr="003A0199">
        <w:t xml:space="preserve">, en de opnieuw bepaalde gegevens van bovenkant buis en maaiveld vertegenwoordigen waarde voor de gebruiker, </w:t>
      </w:r>
      <w:r w:rsidR="00371875">
        <w:t xml:space="preserve">ongeacht of </w:t>
      </w:r>
      <w:r w:rsidRPr="003A0199">
        <w:t xml:space="preserve">  putten stabiel verankerd staan in de ondergrond</w:t>
      </w:r>
      <w:r w:rsidR="00371875">
        <w:t xml:space="preserve"> en ongeacht of putten in gebieden waar de maaiveldhoogte  in principe niet verandert door natuurlijke processen</w:t>
      </w:r>
      <w:r w:rsidRPr="003A0199">
        <w:t xml:space="preserve">. </w:t>
      </w:r>
      <w:r w:rsidR="00371875">
        <w:t>Het concept van maaiveldstabiliteit en putstabiliteit in de huidige GMW standaard maakt  dit nu niet mogelijk</w:t>
      </w:r>
      <w:r w:rsidR="004D2CCB">
        <w:t xml:space="preserve">. </w:t>
      </w:r>
      <w:r w:rsidR="00371875">
        <w:t xml:space="preserve">  </w:t>
      </w:r>
    </w:p>
    <w:p w14:paraId="491E73D7" w14:textId="77777777" w:rsidR="004D2CCB" w:rsidRDefault="004D2CCB" w:rsidP="004D2CCB"/>
    <w:p w14:paraId="378B938A" w14:textId="0B187876" w:rsidR="004D2CCB" w:rsidRDefault="004D2CCB" w:rsidP="004D2CCB">
      <w:r>
        <w:t xml:space="preserve">Geconstateerd is ook dat een </w:t>
      </w:r>
      <w:r w:rsidRPr="00DD0B9A">
        <w:t xml:space="preserve"> </w:t>
      </w:r>
      <w:r>
        <w:t xml:space="preserve">deel van de geuite behoeftes mede te wijten is aan </w:t>
      </w:r>
      <w:r w:rsidRPr="00DD0B9A">
        <w:t>onduidelijk</w:t>
      </w:r>
      <w:r>
        <w:t xml:space="preserve">heid/ interpretatievrijheid in </w:t>
      </w:r>
      <w:r w:rsidRPr="00DD0B9A">
        <w:t xml:space="preserve">de huidige GMW </w:t>
      </w:r>
      <w:r>
        <w:t xml:space="preserve">standaard </w:t>
      </w:r>
      <w:r w:rsidRPr="00DD0B9A">
        <w:t>met betrekking tot gebeurtenissen en daaraan gerelateerde attributen. De tekst van omschrijvingen/definities leidt tot verwarring en is op meerdere manieren te inter</w:t>
      </w:r>
      <w:r>
        <w:t xml:space="preserve">preteren. Met name het concept van put en maaiveldstabiliteit wordt in de catalogus </w:t>
      </w:r>
      <w:r w:rsidRPr="00DD0B9A">
        <w:t xml:space="preserve"> </w:t>
      </w:r>
      <w:r w:rsidR="0000328D">
        <w:t>onvo</w:t>
      </w:r>
      <w:r>
        <w:t>ldoende  toegelicht</w:t>
      </w:r>
      <w:r w:rsidRPr="00DD0B9A">
        <w:t>.</w:t>
      </w:r>
    </w:p>
    <w:p w14:paraId="034AC02B" w14:textId="7FC19276" w:rsidR="003A0199" w:rsidRPr="003A0199" w:rsidRDefault="003A0199" w:rsidP="003A0199">
      <w:pPr>
        <w:rPr>
          <w:b/>
          <w:lang w:eastAsia="en-US"/>
        </w:rPr>
      </w:pPr>
    </w:p>
    <w:p w14:paraId="65BAE7A4" w14:textId="55343E6B" w:rsidR="004A4B7F" w:rsidRDefault="004A4B7F" w:rsidP="004A4B7F">
      <w:pPr>
        <w:pStyle w:val="Kop1"/>
      </w:pPr>
      <w:r>
        <w:t>Werkafspraak</w:t>
      </w:r>
    </w:p>
    <w:p w14:paraId="605D9A7D" w14:textId="01FC9F3B" w:rsidR="004D2CCB" w:rsidRDefault="004D2CCB" w:rsidP="00EB183D"/>
    <w:p w14:paraId="6EB3CA56" w14:textId="23554E88" w:rsidR="004D2CCB" w:rsidRDefault="004D2CCB" w:rsidP="00EB183D">
      <w:r>
        <w:t xml:space="preserve">Deze  werkafspraak behelst </w:t>
      </w:r>
      <w:r w:rsidRPr="00EB183D">
        <w:rPr>
          <w:b/>
        </w:rPr>
        <w:t>enerzijds</w:t>
      </w:r>
      <w:r>
        <w:t xml:space="preserve"> het verdui</w:t>
      </w:r>
      <w:r w:rsidR="0000328D">
        <w:t>d</w:t>
      </w:r>
      <w:r>
        <w:t xml:space="preserve">elijken van het concept en </w:t>
      </w:r>
      <w:r w:rsidR="00106DF3">
        <w:t>het</w:t>
      </w:r>
      <w:r>
        <w:t xml:space="preserve"> verbeteren van de </w:t>
      </w:r>
      <w:r w:rsidR="0000328D">
        <w:t>beschrijving van</w:t>
      </w:r>
      <w:r>
        <w:t xml:space="preserve"> gebeurtenis</w:t>
      </w:r>
      <w:r w:rsidR="0000328D">
        <w:t>se</w:t>
      </w:r>
      <w:r>
        <w:t xml:space="preserve">n </w:t>
      </w:r>
      <w:r w:rsidR="0000328D">
        <w:t xml:space="preserve">van de huidige GMW standaard </w:t>
      </w:r>
      <w:r>
        <w:t xml:space="preserve">en </w:t>
      </w:r>
      <w:r w:rsidRPr="00EB183D">
        <w:rPr>
          <w:b/>
        </w:rPr>
        <w:t>anderzijds</w:t>
      </w:r>
      <w:r>
        <w:t xml:space="preserve"> het toe</w:t>
      </w:r>
      <w:r w:rsidR="0000328D">
        <w:t>voegen van 2 nieuwe gebeurteniss</w:t>
      </w:r>
      <w:r>
        <w:t>en</w:t>
      </w:r>
      <w:r w:rsidR="0000328D">
        <w:t xml:space="preserve"> aan deze standaard. De berichten die uit deze gebeurtenissen worden afgeleid worden </w:t>
      </w:r>
      <w:r w:rsidR="00BD49E8">
        <w:t xml:space="preserve">ook </w:t>
      </w:r>
      <w:r w:rsidR="0000328D">
        <w:t xml:space="preserve">in deze werkafspraak beschreven. </w:t>
      </w:r>
    </w:p>
    <w:p w14:paraId="25C5AEA5" w14:textId="799302B8" w:rsidR="004D2CCB" w:rsidRDefault="004D2CCB" w:rsidP="00EB183D"/>
    <w:p w14:paraId="3DA67F40" w14:textId="77777777" w:rsidR="0000328D" w:rsidRDefault="0000328D" w:rsidP="00EB183D"/>
    <w:p w14:paraId="53754A89" w14:textId="4E53083E" w:rsidR="004D2CCB" w:rsidRPr="00106DF3" w:rsidRDefault="0000328D" w:rsidP="00EB183D">
      <w:pPr>
        <w:rPr>
          <w:sz w:val="10"/>
          <w:szCs w:val="10"/>
        </w:rPr>
      </w:pPr>
      <w:r w:rsidRPr="00106DF3">
        <w:rPr>
          <w:b/>
          <w:bCs/>
          <w:sz w:val="22"/>
          <w:szCs w:val="22"/>
        </w:rPr>
        <w:t xml:space="preserve">Verduidelijken </w:t>
      </w:r>
      <w:r w:rsidR="00E56BB5" w:rsidRPr="00106DF3">
        <w:rPr>
          <w:b/>
          <w:bCs/>
          <w:sz w:val="22"/>
          <w:szCs w:val="22"/>
        </w:rPr>
        <w:t>van huidige GMW standaard</w:t>
      </w:r>
      <w:r w:rsidR="00687451" w:rsidRPr="00106DF3">
        <w:rPr>
          <w:b/>
          <w:bCs/>
          <w:sz w:val="22"/>
          <w:szCs w:val="22"/>
        </w:rPr>
        <w:t>:</w:t>
      </w:r>
      <w:r w:rsidR="00E56BB5" w:rsidRPr="00106DF3">
        <w:rPr>
          <w:b/>
          <w:bCs/>
          <w:sz w:val="22"/>
          <w:szCs w:val="22"/>
        </w:rPr>
        <w:t xml:space="preserve"> </w:t>
      </w:r>
      <w:r w:rsidRPr="00106DF3">
        <w:rPr>
          <w:b/>
          <w:bCs/>
          <w:sz w:val="22"/>
          <w:szCs w:val="22"/>
        </w:rPr>
        <w:t>gebeurtenissen</w:t>
      </w:r>
      <w:r w:rsidR="00E56BB5" w:rsidRPr="00106DF3">
        <w:rPr>
          <w:b/>
          <w:bCs/>
          <w:sz w:val="22"/>
          <w:szCs w:val="22"/>
        </w:rPr>
        <w:t xml:space="preserve"> met betrekking tot</w:t>
      </w:r>
      <w:r w:rsidR="00687451" w:rsidRPr="00106DF3">
        <w:rPr>
          <w:b/>
          <w:bCs/>
          <w:sz w:val="22"/>
          <w:szCs w:val="22"/>
        </w:rPr>
        <w:t xml:space="preserve"> natuurlijk proces</w:t>
      </w:r>
      <w:r w:rsidR="004D2CCB" w:rsidRPr="00106DF3">
        <w:rPr>
          <w:sz w:val="22"/>
          <w:szCs w:val="22"/>
        </w:rPr>
        <w:t xml:space="preserve"> </w:t>
      </w:r>
    </w:p>
    <w:p w14:paraId="67D87EA7" w14:textId="77777777" w:rsidR="004D2CCB" w:rsidRPr="004D2CCB" w:rsidRDefault="004D2CCB" w:rsidP="00EB183D"/>
    <w:p w14:paraId="51833BDB" w14:textId="30DD13FB" w:rsidR="00E17948" w:rsidRDefault="00687451" w:rsidP="00E17948">
      <w:r>
        <w:t xml:space="preserve">De bestaande </w:t>
      </w:r>
      <w:r w:rsidR="00E17948">
        <w:t xml:space="preserve">gebeurtenis </w:t>
      </w:r>
      <w:proofErr w:type="spellStart"/>
      <w:r w:rsidR="00E17948" w:rsidRPr="00EB183D">
        <w:rPr>
          <w:i/>
        </w:rPr>
        <w:t>nieuweBepalingMaaiveld</w:t>
      </w:r>
      <w:proofErr w:type="spellEnd"/>
      <w:r w:rsidR="00E17948">
        <w:t xml:space="preserve">  behelst het doorgeven van veranderingen in</w:t>
      </w:r>
      <w:r w:rsidR="00747333">
        <w:t xml:space="preserve"> alleen maaiveldpositie naar aanleiding </w:t>
      </w:r>
      <w:r w:rsidR="00747333" w:rsidRPr="00EB183D">
        <w:rPr>
          <w:b/>
        </w:rPr>
        <w:t>van een natuurlijk proces</w:t>
      </w:r>
      <w:r w:rsidR="00747333">
        <w:t xml:space="preserve">. Deze verandering kan alleen geregistreerd worden als geregistreerd is dat het maaiveld van de put instabiel is en dat de put wel stabiel is   </w:t>
      </w:r>
      <w:r w:rsidR="00E17948">
        <w:t xml:space="preserve"> </w:t>
      </w:r>
    </w:p>
    <w:p w14:paraId="233B11C9" w14:textId="7D195FF5" w:rsidR="00E17948" w:rsidRDefault="00E17948" w:rsidP="00E17948">
      <w:r>
        <w:t xml:space="preserve"> </w:t>
      </w:r>
    </w:p>
    <w:p w14:paraId="5C09ED03" w14:textId="5B686CFB" w:rsidR="00E17948" w:rsidRDefault="00E17948" w:rsidP="00E17948">
      <w:r>
        <w:t xml:space="preserve">De reeds </w:t>
      </w:r>
      <w:r w:rsidR="00747333">
        <w:t xml:space="preserve">bestaande gebeurtenis </w:t>
      </w:r>
      <w:proofErr w:type="spellStart"/>
      <w:r w:rsidR="00747333" w:rsidRPr="00EB183D">
        <w:rPr>
          <w:i/>
        </w:rPr>
        <w:t>nieuweBepalingPosities</w:t>
      </w:r>
      <w:proofErr w:type="spellEnd"/>
      <w:r w:rsidR="00747333" w:rsidRPr="00EB183D">
        <w:rPr>
          <w:i/>
        </w:rPr>
        <w:t xml:space="preserve"> </w:t>
      </w:r>
      <w:r>
        <w:t xml:space="preserve"> behelst het doorgeven van veranderingen in verticale posities </w:t>
      </w:r>
      <w:r w:rsidR="00747333">
        <w:t xml:space="preserve">van maaiveld en of bovenkant buis </w:t>
      </w:r>
      <w:r>
        <w:t xml:space="preserve">naar aanleiding </w:t>
      </w:r>
      <w:r w:rsidRPr="00630E2F">
        <w:rPr>
          <w:b/>
        </w:rPr>
        <w:t>van een natuurlijk proces</w:t>
      </w:r>
      <w:r w:rsidR="00747333">
        <w:t>. Daarvoor moet geregistreerd zijn dat zowel maaiveld als de put instabiel zijn.</w:t>
      </w:r>
      <w:r>
        <w:t xml:space="preserve">  </w:t>
      </w:r>
    </w:p>
    <w:p w14:paraId="7A79ABF3" w14:textId="77777777" w:rsidR="00687451" w:rsidRDefault="00687451" w:rsidP="00E17948"/>
    <w:p w14:paraId="6CBE013C" w14:textId="0949D6D4" w:rsidR="00BD49E8" w:rsidRDefault="00BD49E8" w:rsidP="00BD49E8">
      <w:pPr>
        <w:spacing w:after="160" w:line="259" w:lineRule="auto"/>
        <w:rPr>
          <w:rFonts w:cs="Segoe UI"/>
        </w:rPr>
      </w:pPr>
      <w:r>
        <w:rPr>
          <w:rFonts w:cs="Segoe UI"/>
        </w:rPr>
        <w:t xml:space="preserve">We spreken af dat we de </w:t>
      </w:r>
      <w:r w:rsidR="00A02D6F">
        <w:rPr>
          <w:rFonts w:cs="Segoe UI"/>
        </w:rPr>
        <w:t xml:space="preserve">naam en de omschrijving </w:t>
      </w:r>
      <w:r>
        <w:rPr>
          <w:rFonts w:cs="Segoe UI"/>
        </w:rPr>
        <w:t xml:space="preserve">bestaande gebeurtenis </w:t>
      </w:r>
      <w:proofErr w:type="spellStart"/>
      <w:r w:rsidRPr="00EB183D">
        <w:rPr>
          <w:i/>
        </w:rPr>
        <w:t>nieuweBepalingMaaiveld</w:t>
      </w:r>
      <w:proofErr w:type="spellEnd"/>
      <w:r>
        <w:rPr>
          <w:rFonts w:cs="Segoe UI"/>
        </w:rPr>
        <w:t xml:space="preserve"> </w:t>
      </w:r>
      <w:r w:rsidR="00383B90">
        <w:rPr>
          <w:rFonts w:cs="Segoe UI"/>
        </w:rPr>
        <w:t>aanpassen</w:t>
      </w:r>
      <w:r>
        <w:rPr>
          <w:rFonts w:cs="Segoe UI"/>
        </w:rPr>
        <w:t>:</w:t>
      </w:r>
    </w:p>
    <w:p w14:paraId="7207B694" w14:textId="77777777" w:rsidR="00A02D6F" w:rsidRDefault="00A02D6F" w:rsidP="00383B90">
      <w:pPr>
        <w:spacing w:after="160" w:line="259" w:lineRule="auto"/>
        <w:rPr>
          <w:rFonts w:cs="Segoe UI"/>
        </w:rPr>
      </w:pPr>
      <w:r w:rsidRPr="00A02D6F">
        <w:rPr>
          <w:rFonts w:cs="Segoe UI"/>
          <w:iCs/>
        </w:rPr>
        <w:t>D</w:t>
      </w:r>
      <w:r w:rsidR="00383B90" w:rsidRPr="00A02D6F">
        <w:rPr>
          <w:rFonts w:cs="Segoe UI"/>
          <w:iCs/>
        </w:rPr>
        <w:t xml:space="preserve">e </w:t>
      </w:r>
      <w:r w:rsidR="00383B90" w:rsidRPr="00A02D6F">
        <w:rPr>
          <w:rFonts w:cs="Segoe UI"/>
          <w:i/>
        </w:rPr>
        <w:t>Naam</w:t>
      </w:r>
      <w:r w:rsidRPr="00A02D6F">
        <w:rPr>
          <w:rFonts w:cs="Segoe UI"/>
          <w:iCs/>
        </w:rPr>
        <w:t xml:space="preserve"> ‘</w:t>
      </w:r>
      <w:proofErr w:type="spellStart"/>
      <w:r w:rsidRPr="00A02D6F">
        <w:rPr>
          <w:rFonts w:cs="Segoe UI"/>
          <w:iCs/>
        </w:rPr>
        <w:t>nieuweBepalingMaaiveld</w:t>
      </w:r>
      <w:proofErr w:type="spellEnd"/>
      <w:r w:rsidRPr="00A02D6F">
        <w:rPr>
          <w:rFonts w:cs="Segoe UI"/>
          <w:iCs/>
        </w:rPr>
        <w:t>’ dient te worden gelezen als</w:t>
      </w:r>
      <w:r w:rsidR="00383B90">
        <w:rPr>
          <w:rFonts w:cs="Segoe UI"/>
          <w:i/>
        </w:rPr>
        <w:t xml:space="preserve"> </w:t>
      </w:r>
      <w:r>
        <w:rPr>
          <w:rFonts w:cs="Segoe UI"/>
          <w:i/>
        </w:rPr>
        <w:t>‘</w:t>
      </w:r>
      <w:proofErr w:type="spellStart"/>
      <w:r w:rsidR="00383B90" w:rsidRPr="00383B90">
        <w:rPr>
          <w:rFonts w:cs="Segoe UI"/>
        </w:rPr>
        <w:t>MaaiveldVeranderdNatuurlijkProces</w:t>
      </w:r>
      <w:proofErr w:type="spellEnd"/>
      <w:r>
        <w:rPr>
          <w:rFonts w:cs="Segoe UI"/>
        </w:rPr>
        <w:t>’</w:t>
      </w:r>
    </w:p>
    <w:p w14:paraId="63B3E12F" w14:textId="7162E23C" w:rsidR="00383B90" w:rsidRDefault="00A02D6F" w:rsidP="00383B90">
      <w:pPr>
        <w:spacing w:after="160" w:line="259" w:lineRule="auto"/>
        <w:rPr>
          <w:rFonts w:cs="Segoe UI"/>
        </w:rPr>
      </w:pPr>
      <w:r>
        <w:rPr>
          <w:rFonts w:cs="Segoe UI"/>
        </w:rPr>
        <w:t>(</w:t>
      </w:r>
      <w:r w:rsidR="00383B90" w:rsidRPr="00383B90">
        <w:rPr>
          <w:rFonts w:cs="Segoe UI"/>
        </w:rPr>
        <w:t>uit de naam van de gebeurtenis bl</w:t>
      </w:r>
      <w:r>
        <w:rPr>
          <w:rFonts w:cs="Segoe UI"/>
        </w:rPr>
        <w:t>ee</w:t>
      </w:r>
      <w:r w:rsidR="00383B90" w:rsidRPr="00383B90">
        <w:rPr>
          <w:rFonts w:cs="Segoe UI"/>
        </w:rPr>
        <w:t>k niet dat er een verandering van maaiveldpositie wordt geregistreerd</w:t>
      </w:r>
      <w:r>
        <w:rPr>
          <w:rFonts w:cs="Segoe UI"/>
        </w:rPr>
        <w:t>)</w:t>
      </w:r>
    </w:p>
    <w:p w14:paraId="747D3F1C" w14:textId="4942B9EE" w:rsidR="00383B90" w:rsidRPr="00EB183D" w:rsidRDefault="00383B90" w:rsidP="00383B90">
      <w:pPr>
        <w:spacing w:after="160" w:line="259" w:lineRule="auto"/>
        <w:rPr>
          <w:rFonts w:cs="Segoe UI"/>
        </w:rPr>
      </w:pPr>
      <w:r w:rsidRPr="00EB183D">
        <w:rPr>
          <w:rFonts w:cs="Segoe UI"/>
          <w:i/>
        </w:rPr>
        <w:t>Omschrijving</w:t>
      </w:r>
      <w:r w:rsidRPr="00EB183D">
        <w:rPr>
          <w:rFonts w:cs="Segoe UI"/>
        </w:rPr>
        <w:t xml:space="preserve"> </w:t>
      </w:r>
      <w:r w:rsidR="00A02D6F">
        <w:rPr>
          <w:rFonts w:cs="Segoe UI"/>
        </w:rPr>
        <w:t>wordt vervangen door</w:t>
      </w:r>
      <w:r w:rsidRPr="00EB183D">
        <w:rPr>
          <w:rFonts w:cs="Segoe UI"/>
        </w:rPr>
        <w:t xml:space="preserve">: De maaiveldpositie bij de put is </w:t>
      </w:r>
      <w:r w:rsidRPr="00EB183D">
        <w:rPr>
          <w:rFonts w:cs="Segoe UI"/>
          <w:strike/>
        </w:rPr>
        <w:t xml:space="preserve">mogelijk </w:t>
      </w:r>
      <w:r w:rsidRPr="00EB183D">
        <w:rPr>
          <w:rFonts w:cs="Segoe UI"/>
        </w:rPr>
        <w:t>veranderd door een natuurlijk proces en is daarom opnieuw vastgesteld.</w:t>
      </w:r>
    </w:p>
    <w:p w14:paraId="2514CE2E" w14:textId="59A2A02C" w:rsidR="00A02D6F" w:rsidRDefault="00A02D6F" w:rsidP="00A02D6F">
      <w:pPr>
        <w:spacing w:after="160" w:line="259" w:lineRule="auto"/>
        <w:rPr>
          <w:rFonts w:cs="Segoe UI"/>
        </w:rPr>
      </w:pPr>
      <w:r>
        <w:rPr>
          <w:rFonts w:cs="Segoe UI"/>
        </w:rPr>
        <w:lastRenderedPageBreak/>
        <w:t xml:space="preserve">We spreken af dat we de naam en de omschrijving bestaande gebeurtenis </w:t>
      </w:r>
      <w:proofErr w:type="spellStart"/>
      <w:r w:rsidR="006C1684" w:rsidRPr="00EB183D">
        <w:rPr>
          <w:i/>
        </w:rPr>
        <w:t>nieuweBepalingPosities</w:t>
      </w:r>
      <w:proofErr w:type="spellEnd"/>
      <w:r w:rsidR="006C1684">
        <w:rPr>
          <w:rFonts w:cs="Segoe UI"/>
        </w:rPr>
        <w:t xml:space="preserve"> </w:t>
      </w:r>
      <w:r>
        <w:rPr>
          <w:rFonts w:cs="Segoe UI"/>
        </w:rPr>
        <w:t>aanpassen:</w:t>
      </w:r>
    </w:p>
    <w:p w14:paraId="2A367695" w14:textId="3ADFADC4" w:rsidR="00A02D6F" w:rsidRDefault="00A02D6F" w:rsidP="00683559">
      <w:pPr>
        <w:spacing w:after="160" w:line="259" w:lineRule="auto"/>
        <w:ind w:left="708"/>
        <w:rPr>
          <w:rFonts w:cs="Segoe UI"/>
        </w:rPr>
      </w:pPr>
      <w:r w:rsidRPr="00A02D6F">
        <w:rPr>
          <w:rFonts w:cs="Segoe UI"/>
          <w:iCs/>
        </w:rPr>
        <w:t xml:space="preserve">De </w:t>
      </w:r>
      <w:r w:rsidRPr="00A02D6F">
        <w:rPr>
          <w:rFonts w:cs="Segoe UI"/>
          <w:i/>
        </w:rPr>
        <w:t>Naam</w:t>
      </w:r>
      <w:r w:rsidRPr="00A02D6F">
        <w:rPr>
          <w:rFonts w:cs="Segoe UI"/>
          <w:iCs/>
        </w:rPr>
        <w:t xml:space="preserve"> </w:t>
      </w:r>
      <w:r w:rsidR="006C1684" w:rsidRPr="00EB183D">
        <w:rPr>
          <w:rFonts w:cs="Segoe UI"/>
          <w:u w:val="single"/>
        </w:rPr>
        <w:t>‘</w:t>
      </w:r>
      <w:proofErr w:type="spellStart"/>
      <w:r w:rsidR="006C1684" w:rsidRPr="006C1684">
        <w:rPr>
          <w:rFonts w:cs="Segoe UI"/>
          <w:i/>
          <w:iCs/>
          <w:u w:val="single"/>
        </w:rPr>
        <w:t>nieuweBepalingPosities</w:t>
      </w:r>
      <w:proofErr w:type="spellEnd"/>
      <w:r w:rsidR="006C1684" w:rsidRPr="006C1684">
        <w:rPr>
          <w:rFonts w:cs="Segoe UI"/>
          <w:i/>
          <w:iCs/>
          <w:u w:val="single"/>
        </w:rPr>
        <w:t>’</w:t>
      </w:r>
      <w:r w:rsidR="006C1684" w:rsidRPr="00EB183D">
        <w:rPr>
          <w:rFonts w:cs="Segoe UI"/>
        </w:rPr>
        <w:t xml:space="preserve"> </w:t>
      </w:r>
      <w:r w:rsidRPr="00A02D6F">
        <w:rPr>
          <w:rFonts w:cs="Segoe UI"/>
          <w:iCs/>
        </w:rPr>
        <w:t>dient te worden gelezen als</w:t>
      </w:r>
      <w:r>
        <w:rPr>
          <w:rFonts w:cs="Segoe UI"/>
          <w:i/>
        </w:rPr>
        <w:t xml:space="preserve"> </w:t>
      </w:r>
      <w:r w:rsidR="006C1684">
        <w:rPr>
          <w:rFonts w:cs="Segoe UI"/>
          <w:i/>
        </w:rPr>
        <w:t>‘</w:t>
      </w:r>
      <w:proofErr w:type="spellStart"/>
      <w:r w:rsidR="006C1684" w:rsidRPr="006C1684">
        <w:rPr>
          <w:rFonts w:cs="Segoe UI"/>
          <w:i/>
          <w:iCs/>
        </w:rPr>
        <w:t>PositiesVeranderdNatuurlijkProces</w:t>
      </w:r>
      <w:proofErr w:type="spellEnd"/>
      <w:r w:rsidR="006C1684" w:rsidRPr="006C1684">
        <w:rPr>
          <w:rFonts w:cs="Segoe UI"/>
          <w:i/>
          <w:iCs/>
        </w:rPr>
        <w:t>’</w:t>
      </w:r>
    </w:p>
    <w:p w14:paraId="066FEAA1" w14:textId="12A49E64" w:rsidR="00A02D6F" w:rsidRDefault="00A02D6F" w:rsidP="00683559">
      <w:pPr>
        <w:spacing w:after="160" w:line="259" w:lineRule="auto"/>
        <w:ind w:left="708"/>
        <w:rPr>
          <w:rFonts w:cs="Segoe UI"/>
        </w:rPr>
      </w:pPr>
      <w:r>
        <w:rPr>
          <w:rFonts w:cs="Segoe UI"/>
        </w:rPr>
        <w:t>(</w:t>
      </w:r>
      <w:r w:rsidR="006C1684" w:rsidRPr="00EB183D">
        <w:rPr>
          <w:rFonts w:cs="Segoe UI"/>
        </w:rPr>
        <w:t>uit de naam van de gebeurtenis blijkt niet dat er een verandering van posities wordt geregistreerd</w:t>
      </w:r>
      <w:r>
        <w:rPr>
          <w:rFonts w:cs="Segoe UI"/>
        </w:rPr>
        <w:t>)</w:t>
      </w:r>
    </w:p>
    <w:p w14:paraId="57A75A3A" w14:textId="77777777" w:rsidR="006C1684" w:rsidRPr="006C1684" w:rsidRDefault="00A02D6F" w:rsidP="00683559">
      <w:pPr>
        <w:spacing w:after="160" w:line="259" w:lineRule="auto"/>
        <w:ind w:left="708"/>
        <w:rPr>
          <w:rFonts w:cs="Segoe UI"/>
        </w:rPr>
      </w:pPr>
      <w:r w:rsidRPr="006C1684">
        <w:rPr>
          <w:rFonts w:cs="Segoe UI"/>
          <w:i/>
        </w:rPr>
        <w:t>Omschrijving</w:t>
      </w:r>
      <w:r w:rsidRPr="006C1684">
        <w:rPr>
          <w:rFonts w:cs="Segoe UI"/>
        </w:rPr>
        <w:t xml:space="preserve"> wordt vervangen door: </w:t>
      </w:r>
      <w:r w:rsidR="006C1684" w:rsidRPr="006C1684">
        <w:rPr>
          <w:rFonts w:cs="Segoe UI"/>
        </w:rPr>
        <w:t xml:space="preserve">De posities van de put en het maaiveld zijn </w:t>
      </w:r>
      <w:r w:rsidR="006C1684" w:rsidRPr="006C1684">
        <w:rPr>
          <w:rFonts w:cs="Segoe UI"/>
          <w:strike/>
        </w:rPr>
        <w:t>mogelijk</w:t>
      </w:r>
      <w:r w:rsidR="006C1684" w:rsidRPr="006C1684">
        <w:rPr>
          <w:rFonts w:cs="Segoe UI"/>
        </w:rPr>
        <w:t xml:space="preserve"> veranderd door een natuurlijk proces en zijn daarom opnieuw vastgesteld.</w:t>
      </w:r>
    </w:p>
    <w:p w14:paraId="74EE33C4" w14:textId="77777777" w:rsidR="00683559" w:rsidRDefault="00007456" w:rsidP="00A02D6F">
      <w:pPr>
        <w:spacing w:after="160" w:line="259" w:lineRule="auto"/>
        <w:rPr>
          <w:rFonts w:cs="Segoe UI"/>
        </w:rPr>
      </w:pPr>
      <w:r>
        <w:rPr>
          <w:rFonts w:cs="Segoe UI"/>
        </w:rPr>
        <w:t xml:space="preserve">De definitie van het attribuut </w:t>
      </w:r>
      <w:r>
        <w:rPr>
          <w:rFonts w:cs="Segoe UI"/>
          <w:i/>
          <w:iCs/>
        </w:rPr>
        <w:t>‘maaiveld stabiel’ wordt vervangen door</w:t>
      </w:r>
      <w:r>
        <w:rPr>
          <w:rFonts w:cs="Segoe UI"/>
        </w:rPr>
        <w:t xml:space="preserve"> :</w:t>
      </w:r>
    </w:p>
    <w:p w14:paraId="48647F3C" w14:textId="58D16A77" w:rsidR="00007456" w:rsidRDefault="00007456" w:rsidP="00683559">
      <w:pPr>
        <w:spacing w:after="160" w:line="259" w:lineRule="auto"/>
        <w:ind w:left="708"/>
        <w:rPr>
          <w:rFonts w:cs="Segoe UI"/>
        </w:rPr>
      </w:pPr>
      <w:r w:rsidRPr="00007456">
        <w:rPr>
          <w:rFonts w:cs="Segoe UI"/>
        </w:rPr>
        <w:t xml:space="preserve">De aanduiding die aangeeft of de grondwatermonitoringput, naar het oordeel van de bronhouder, in een gebied ligt waar de positie van het maaiveld </w:t>
      </w:r>
      <w:r w:rsidRPr="00007456">
        <w:rPr>
          <w:rFonts w:cs="Segoe UI"/>
          <w:b/>
          <w:bCs/>
        </w:rPr>
        <w:t>on</w:t>
      </w:r>
      <w:r w:rsidRPr="00007456">
        <w:rPr>
          <w:rFonts w:cs="Segoe UI"/>
        </w:rPr>
        <w:t>veranderlijk is</w:t>
      </w:r>
      <w:r>
        <w:rPr>
          <w:rFonts w:cs="Segoe UI"/>
        </w:rPr>
        <w:t>.</w:t>
      </w:r>
    </w:p>
    <w:p w14:paraId="544AAD67" w14:textId="5CAEA0AB" w:rsidR="00007456" w:rsidRDefault="00007456" w:rsidP="00007456">
      <w:pPr>
        <w:spacing w:after="160" w:line="259" w:lineRule="auto"/>
        <w:rPr>
          <w:rFonts w:cs="Segoe UI"/>
        </w:rPr>
      </w:pPr>
      <w:r>
        <w:rPr>
          <w:rFonts w:cs="Segoe UI"/>
          <w:i/>
          <w:iCs/>
        </w:rPr>
        <w:t>In toelichting op het attribuut ‘maaiveld stabiel’ wordt de volgende tekst toegevoegd</w:t>
      </w:r>
      <w:r>
        <w:rPr>
          <w:rFonts w:cs="Segoe UI"/>
        </w:rPr>
        <w:t>:</w:t>
      </w:r>
    </w:p>
    <w:p w14:paraId="597A0088" w14:textId="2E5B818B" w:rsidR="006C1684" w:rsidRPr="006C1684" w:rsidRDefault="006C1684" w:rsidP="00683559">
      <w:pPr>
        <w:spacing w:after="160" w:line="259" w:lineRule="auto"/>
        <w:ind w:left="708"/>
        <w:rPr>
          <w:rFonts w:cs="Segoe UI"/>
        </w:rPr>
      </w:pPr>
      <w:r>
        <w:rPr>
          <w:rFonts w:cs="Segoe UI"/>
          <w:i/>
          <w:iCs/>
        </w:rPr>
        <w:t>‘</w:t>
      </w:r>
      <w:r w:rsidR="00007456">
        <w:rPr>
          <w:rFonts w:cs="Segoe UI"/>
          <w:i/>
          <w:iCs/>
        </w:rPr>
        <w:t>M</w:t>
      </w:r>
      <w:r>
        <w:rPr>
          <w:rFonts w:cs="Segoe UI"/>
          <w:i/>
          <w:iCs/>
        </w:rPr>
        <w:t>aaiveld stabiel’</w:t>
      </w:r>
      <w:r w:rsidRPr="006C1684">
        <w:rPr>
          <w:rFonts w:cs="Segoe UI"/>
        </w:rPr>
        <w:t xml:space="preserve"> </w:t>
      </w:r>
      <w:r w:rsidR="00007456">
        <w:rPr>
          <w:rFonts w:cs="Segoe UI"/>
        </w:rPr>
        <w:t xml:space="preserve">is </w:t>
      </w:r>
      <w:r w:rsidRPr="006C1684">
        <w:rPr>
          <w:rFonts w:cs="Segoe UI"/>
        </w:rPr>
        <w:t>bedoeld als onveranderlijk gegeven.</w:t>
      </w:r>
      <w:r>
        <w:rPr>
          <w:rFonts w:cs="Segoe UI"/>
        </w:rPr>
        <w:t xml:space="preserve"> </w:t>
      </w:r>
      <w:r w:rsidR="00007456">
        <w:rPr>
          <w:rFonts w:cs="Segoe UI"/>
        </w:rPr>
        <w:t xml:space="preserve">Het </w:t>
      </w:r>
      <w:r w:rsidR="00325E14">
        <w:rPr>
          <w:rFonts w:cs="Segoe UI"/>
        </w:rPr>
        <w:t xml:space="preserve">attribuut </w:t>
      </w:r>
      <w:r>
        <w:rPr>
          <w:rFonts w:cs="Segoe UI"/>
        </w:rPr>
        <w:t>dien</w:t>
      </w:r>
      <w:r w:rsidR="00007456">
        <w:rPr>
          <w:rFonts w:cs="Segoe UI"/>
        </w:rPr>
        <w:t>t</w:t>
      </w:r>
      <w:r>
        <w:rPr>
          <w:rFonts w:cs="Segoe UI"/>
        </w:rPr>
        <w:t xml:space="preserve"> alleen op ‘ja’ gezet</w:t>
      </w:r>
      <w:r w:rsidR="00325E14">
        <w:rPr>
          <w:rFonts w:cs="Segoe UI"/>
        </w:rPr>
        <w:t xml:space="preserve"> te worden</w:t>
      </w:r>
      <w:r>
        <w:rPr>
          <w:rFonts w:cs="Segoe UI"/>
        </w:rPr>
        <w:t xml:space="preserve"> in situaties waarin </w:t>
      </w:r>
      <w:r w:rsidR="00007456">
        <w:rPr>
          <w:rFonts w:cs="Segoe UI"/>
        </w:rPr>
        <w:t xml:space="preserve">de bronhouder </w:t>
      </w:r>
      <w:r>
        <w:rPr>
          <w:rFonts w:cs="Segoe UI"/>
        </w:rPr>
        <w:t xml:space="preserve">zeker </w:t>
      </w:r>
      <w:r w:rsidR="00007456">
        <w:rPr>
          <w:rFonts w:cs="Segoe UI"/>
        </w:rPr>
        <w:t>weet</w:t>
      </w:r>
      <w:r>
        <w:rPr>
          <w:rFonts w:cs="Segoe UI"/>
        </w:rPr>
        <w:t xml:space="preserve"> dat de </w:t>
      </w:r>
      <w:r w:rsidR="00007456">
        <w:rPr>
          <w:rFonts w:cs="Segoe UI"/>
        </w:rPr>
        <w:t xml:space="preserve">hoogte van het maaiveld niet </w:t>
      </w:r>
      <w:r>
        <w:rPr>
          <w:rFonts w:cs="Segoe UI"/>
        </w:rPr>
        <w:t>verander</w:t>
      </w:r>
      <w:r w:rsidR="00007456">
        <w:rPr>
          <w:rFonts w:cs="Segoe UI"/>
        </w:rPr>
        <w:t>d door natuurlijke processen, b</w:t>
      </w:r>
      <w:r>
        <w:rPr>
          <w:rFonts w:cs="Segoe UI"/>
        </w:rPr>
        <w:t>ijvoorbeeld bij stabiele zandgronden</w:t>
      </w:r>
      <w:r w:rsidR="00007456">
        <w:rPr>
          <w:rFonts w:cs="Segoe UI"/>
        </w:rPr>
        <w:t>.</w:t>
      </w:r>
    </w:p>
    <w:p w14:paraId="7CBE09BB" w14:textId="50442F1E" w:rsidR="00007456" w:rsidRDefault="00007456" w:rsidP="00007456">
      <w:pPr>
        <w:spacing w:after="160" w:line="259" w:lineRule="auto"/>
        <w:rPr>
          <w:rFonts w:cs="Segoe UI"/>
        </w:rPr>
      </w:pPr>
      <w:r>
        <w:rPr>
          <w:rFonts w:cs="Segoe UI"/>
          <w:i/>
          <w:iCs/>
        </w:rPr>
        <w:t>In toelichting op het attribuut ‘putstabiliteit’ wordt d</w:t>
      </w:r>
      <w:r w:rsidR="00325E14">
        <w:rPr>
          <w:rFonts w:cs="Segoe UI"/>
          <w:i/>
          <w:iCs/>
        </w:rPr>
        <w:t>e huidige tekst vervangen door</w:t>
      </w:r>
      <w:r>
        <w:rPr>
          <w:rFonts w:cs="Segoe UI"/>
        </w:rPr>
        <w:t>:</w:t>
      </w:r>
    </w:p>
    <w:p w14:paraId="0CE9B47E" w14:textId="57331F2C" w:rsidR="00007456" w:rsidRDefault="00007456" w:rsidP="00683559">
      <w:pPr>
        <w:spacing w:after="160" w:line="259" w:lineRule="auto"/>
        <w:ind w:left="708"/>
        <w:rPr>
          <w:rFonts w:cs="Segoe UI"/>
        </w:rPr>
      </w:pPr>
      <w:r>
        <w:rPr>
          <w:rFonts w:cs="Segoe UI"/>
          <w:i/>
          <w:iCs/>
        </w:rPr>
        <w:t xml:space="preserve">‘Putstabiliteit’ </w:t>
      </w:r>
      <w:r>
        <w:rPr>
          <w:rFonts w:cs="Segoe UI"/>
        </w:rPr>
        <w:t xml:space="preserve">is </w:t>
      </w:r>
      <w:r w:rsidRPr="006C1684">
        <w:rPr>
          <w:rFonts w:cs="Segoe UI"/>
        </w:rPr>
        <w:t>bedoeld als onveranderlijk gegeven.</w:t>
      </w:r>
      <w:r>
        <w:rPr>
          <w:rFonts w:cs="Segoe UI"/>
        </w:rPr>
        <w:t xml:space="preserve"> Het </w:t>
      </w:r>
      <w:r w:rsidR="00325E14">
        <w:rPr>
          <w:rFonts w:cs="Segoe UI"/>
        </w:rPr>
        <w:t xml:space="preserve">attribuut </w:t>
      </w:r>
      <w:r>
        <w:rPr>
          <w:rFonts w:cs="Segoe UI"/>
        </w:rPr>
        <w:t xml:space="preserve">dient alleen op </w:t>
      </w:r>
      <w:r w:rsidR="001A3DA2">
        <w:rPr>
          <w:rFonts w:cs="Segoe UI"/>
        </w:rPr>
        <w:t>‘</w:t>
      </w:r>
      <w:proofErr w:type="spellStart"/>
      <w:r w:rsidR="001A3DA2">
        <w:rPr>
          <w:rFonts w:cs="Segoe UI"/>
        </w:rPr>
        <w:t>stabielNAP’</w:t>
      </w:r>
      <w:r w:rsidR="00325E14">
        <w:rPr>
          <w:rFonts w:cs="Segoe UI"/>
        </w:rPr>
        <w:t>gezet</w:t>
      </w:r>
      <w:proofErr w:type="spellEnd"/>
      <w:r w:rsidR="00325E14">
        <w:rPr>
          <w:rFonts w:cs="Segoe UI"/>
        </w:rPr>
        <w:t xml:space="preserve"> te worden</w:t>
      </w:r>
      <w:r>
        <w:rPr>
          <w:rFonts w:cs="Segoe UI"/>
        </w:rPr>
        <w:t xml:space="preserve"> als de bronhouder weet dat de put niet mee zakt met maaiveldveranderingen ten gevolge van een natuurlijk proces</w:t>
      </w:r>
      <w:r w:rsidR="00325E14">
        <w:rPr>
          <w:rFonts w:cs="Segoe UI"/>
        </w:rPr>
        <w:t xml:space="preserve"> omdat de put verankerd is.</w:t>
      </w:r>
    </w:p>
    <w:p w14:paraId="52A6EF96" w14:textId="38B65727" w:rsidR="00325E14" w:rsidRDefault="00325E14" w:rsidP="006C1684">
      <w:pPr>
        <w:spacing w:after="160" w:line="259" w:lineRule="auto"/>
        <w:rPr>
          <w:rFonts w:cs="Segoe UI"/>
        </w:rPr>
      </w:pPr>
      <w:r>
        <w:rPr>
          <w:rFonts w:cs="Segoe UI"/>
        </w:rPr>
        <w:t xml:space="preserve">In H3 grondwatermonitoringput (de toelichting op dit registratie object) </w:t>
      </w:r>
      <w:r w:rsidR="001A3DA2">
        <w:rPr>
          <w:rFonts w:cs="Segoe UI"/>
        </w:rPr>
        <w:t>worden de onderschriften van figuur 11(nieuwe bepaling maaiveld) &amp; 12(nieuwe bepaling posities) als volgt uitgebreid:</w:t>
      </w:r>
    </w:p>
    <w:p w14:paraId="26CBDBB1" w14:textId="38A7BBF9" w:rsidR="00325E14" w:rsidRDefault="00325E14" w:rsidP="001A3DA2">
      <w:pPr>
        <w:spacing w:after="160" w:line="259" w:lineRule="auto"/>
        <w:ind w:left="708"/>
        <w:rPr>
          <w:rFonts w:cs="Segoe UI"/>
        </w:rPr>
      </w:pPr>
      <w:r>
        <w:rPr>
          <w:rFonts w:cs="Segoe UI"/>
        </w:rPr>
        <w:t>figuur 11:</w:t>
      </w:r>
      <w:r w:rsidR="001A3DA2">
        <w:rPr>
          <w:rFonts w:cs="Segoe UI"/>
        </w:rPr>
        <w:t xml:space="preserve"> Het attribuut ’maaiveld stabiel’ heeft als waarde ‘nee’, het attribuut ‘putstabiliteit’ heeft de waarde ‘</w:t>
      </w:r>
      <w:proofErr w:type="spellStart"/>
      <w:r w:rsidR="001A3DA2">
        <w:rPr>
          <w:rFonts w:cs="Segoe UI"/>
        </w:rPr>
        <w:t>stabielNAP</w:t>
      </w:r>
      <w:proofErr w:type="spellEnd"/>
      <w:r w:rsidR="001A3DA2">
        <w:rPr>
          <w:rFonts w:cs="Segoe UI"/>
        </w:rPr>
        <w:t>’.</w:t>
      </w:r>
    </w:p>
    <w:p w14:paraId="70E1A1E8" w14:textId="16010FB6" w:rsidR="00325E14" w:rsidRDefault="00325E14" w:rsidP="001A3DA2">
      <w:pPr>
        <w:spacing w:after="160" w:line="259" w:lineRule="auto"/>
        <w:ind w:left="708"/>
        <w:rPr>
          <w:rFonts w:cs="Segoe UI"/>
        </w:rPr>
      </w:pPr>
      <w:r>
        <w:rPr>
          <w:rFonts w:cs="Segoe UI"/>
        </w:rPr>
        <w:t xml:space="preserve">figuur 12:  </w:t>
      </w:r>
      <w:r w:rsidR="001A3DA2">
        <w:rPr>
          <w:rFonts w:cs="Segoe UI"/>
        </w:rPr>
        <w:t>Het attribuut ’maaiveld stabiel’ heeft als waarde ‘nee’, het attribuut ‘putstabiliteit’ heeft de waarde ‘instabiel’.</w:t>
      </w:r>
    </w:p>
    <w:p w14:paraId="52D10B96" w14:textId="6C572544" w:rsidR="001A3DA2" w:rsidRDefault="001A3DA2" w:rsidP="006C1684">
      <w:pPr>
        <w:spacing w:after="160" w:line="259" w:lineRule="auto"/>
        <w:rPr>
          <w:rFonts w:cs="Segoe UI"/>
        </w:rPr>
      </w:pPr>
      <w:r>
        <w:rPr>
          <w:rFonts w:cs="Segoe UI"/>
        </w:rPr>
        <w:t xml:space="preserve">In H3 grondwatermonitoringput wordt in sectie </w:t>
      </w:r>
      <w:r w:rsidR="00683559">
        <w:rPr>
          <w:rFonts w:cs="Segoe UI"/>
        </w:rPr>
        <w:t>3.5.5 putgeschiedenis voor gebeurtenis 10</w:t>
      </w:r>
      <w:r>
        <w:rPr>
          <w:rFonts w:cs="Segoe UI"/>
        </w:rPr>
        <w:t xml:space="preserve"> de volgende tekst opgenomen over natuurlijk proces:</w:t>
      </w:r>
    </w:p>
    <w:p w14:paraId="640E0C40" w14:textId="77B0C2E7" w:rsidR="00683559" w:rsidRDefault="001A3DA2" w:rsidP="00683559">
      <w:pPr>
        <w:spacing w:after="160" w:line="259" w:lineRule="auto"/>
        <w:ind w:left="708"/>
        <w:rPr>
          <w:rFonts w:cs="Segoe UI"/>
        </w:rPr>
      </w:pPr>
      <w:r w:rsidRPr="001A3DA2">
        <w:rPr>
          <w:rFonts w:cs="Segoe UI"/>
        </w:rPr>
        <w:t xml:space="preserve">In gebieden waar de positie van het maaiveld, door </w:t>
      </w:r>
      <w:r w:rsidR="00683559">
        <w:rPr>
          <w:rFonts w:cs="Segoe UI"/>
        </w:rPr>
        <w:t xml:space="preserve">indirect </w:t>
      </w:r>
      <w:r w:rsidRPr="001A3DA2">
        <w:rPr>
          <w:rFonts w:cs="Segoe UI"/>
        </w:rPr>
        <w:t>ingrijpen van de mens of als direct gevolg van natuurlijke processen onderhevig is aan veranderingen, is het van belang</w:t>
      </w:r>
      <w:r w:rsidR="00683559">
        <w:rPr>
          <w:rFonts w:cs="Segoe UI"/>
        </w:rPr>
        <w:t xml:space="preserve"> </w:t>
      </w:r>
      <w:r w:rsidRPr="001A3DA2">
        <w:rPr>
          <w:rFonts w:cs="Segoe UI"/>
        </w:rPr>
        <w:t>te weten</w:t>
      </w:r>
      <w:r w:rsidR="00683559">
        <w:rPr>
          <w:rFonts w:cs="Segoe UI"/>
        </w:rPr>
        <w:t xml:space="preserve"> wat de maaiveldveranderingen zijn</w:t>
      </w:r>
      <w:r w:rsidRPr="001A3DA2">
        <w:rPr>
          <w:rFonts w:cs="Segoe UI"/>
        </w:rPr>
        <w:t xml:space="preserve"> </w:t>
      </w:r>
      <w:r w:rsidR="00683559">
        <w:rPr>
          <w:rFonts w:cs="Segoe UI"/>
        </w:rPr>
        <w:t xml:space="preserve">en </w:t>
      </w:r>
      <w:r w:rsidRPr="001A3DA2">
        <w:rPr>
          <w:rFonts w:cs="Segoe UI"/>
        </w:rPr>
        <w:t xml:space="preserve">in hoeverre de put met </w:t>
      </w:r>
      <w:r w:rsidR="00683559">
        <w:rPr>
          <w:rFonts w:cs="Segoe UI"/>
        </w:rPr>
        <w:t>deze</w:t>
      </w:r>
      <w:r w:rsidRPr="001A3DA2">
        <w:rPr>
          <w:rFonts w:cs="Segoe UI"/>
        </w:rPr>
        <w:t xml:space="preserve"> maaiveld</w:t>
      </w:r>
      <w:r w:rsidR="00683559">
        <w:rPr>
          <w:rFonts w:cs="Segoe UI"/>
        </w:rPr>
        <w:t>veranderingen</w:t>
      </w:r>
      <w:r w:rsidRPr="001A3DA2">
        <w:rPr>
          <w:rFonts w:cs="Segoe UI"/>
        </w:rPr>
        <w:t xml:space="preserve"> meebeweegt.</w:t>
      </w:r>
      <w:r w:rsidR="00683559">
        <w:rPr>
          <w:rFonts w:cs="Segoe UI"/>
        </w:rPr>
        <w:t xml:space="preserve"> </w:t>
      </w:r>
    </w:p>
    <w:p w14:paraId="11F9060E" w14:textId="63768A1A" w:rsidR="001A3DA2" w:rsidRPr="001A3DA2" w:rsidRDefault="001A3DA2" w:rsidP="00683559">
      <w:pPr>
        <w:spacing w:after="160" w:line="259" w:lineRule="auto"/>
        <w:ind w:left="708"/>
        <w:rPr>
          <w:rFonts w:cs="Segoe UI"/>
        </w:rPr>
      </w:pPr>
      <w:r w:rsidRPr="001A3DA2">
        <w:rPr>
          <w:rFonts w:cs="Segoe UI"/>
        </w:rPr>
        <w:t>Dalingkomt het meest voor en de oorzaak van daling is divers. Men kan denken aan natuurlijke zetting, veenoxidatie, zetting als gevolg van de verlaging van het</w:t>
      </w:r>
      <w:r w:rsidR="00683559">
        <w:rPr>
          <w:rFonts w:cs="Segoe UI"/>
        </w:rPr>
        <w:t xml:space="preserve"> </w:t>
      </w:r>
      <w:r w:rsidRPr="001A3DA2">
        <w:rPr>
          <w:rFonts w:cs="Segoe UI"/>
        </w:rPr>
        <w:t xml:space="preserve">polderpeil en </w:t>
      </w:r>
      <w:proofErr w:type="spellStart"/>
      <w:r w:rsidRPr="001A3DA2">
        <w:rPr>
          <w:rFonts w:cs="Segoe UI"/>
        </w:rPr>
        <w:t>compactie</w:t>
      </w:r>
      <w:proofErr w:type="spellEnd"/>
      <w:r w:rsidRPr="001A3DA2">
        <w:rPr>
          <w:rFonts w:cs="Segoe UI"/>
        </w:rPr>
        <w:t xml:space="preserve"> van gesteente op grote diepte als gevolg van delfstofwinning.</w:t>
      </w:r>
    </w:p>
    <w:p w14:paraId="1D7F7473" w14:textId="196A097A" w:rsidR="001A3DA2" w:rsidRDefault="001A3DA2" w:rsidP="00683559">
      <w:pPr>
        <w:spacing w:after="160" w:line="259" w:lineRule="auto"/>
        <w:ind w:left="708"/>
        <w:rPr>
          <w:rFonts w:cs="Segoe UI"/>
        </w:rPr>
      </w:pPr>
      <w:r w:rsidRPr="001A3DA2">
        <w:rPr>
          <w:rFonts w:cs="Segoe UI"/>
        </w:rPr>
        <w:t>Stijging is uitzonderlijk en meestal een gevolg van wateropname door veen.</w:t>
      </w:r>
    </w:p>
    <w:p w14:paraId="67BC6BE6" w14:textId="5DCB1427" w:rsidR="006C1684" w:rsidRDefault="006C1684" w:rsidP="006C1684">
      <w:pPr>
        <w:spacing w:after="160" w:line="259" w:lineRule="auto"/>
        <w:rPr>
          <w:rFonts w:cs="Segoe UI"/>
        </w:rPr>
      </w:pPr>
      <w:r>
        <w:rPr>
          <w:rFonts w:cs="Segoe UI"/>
        </w:rPr>
        <w:t>Deze punten worden in de volgende versie van de catalogus echt doorgevoerd. We spreken voor nu af ze zo te lezen. Technisch worden de naamsveranderingen nog niet doorgevoerd.</w:t>
      </w:r>
    </w:p>
    <w:p w14:paraId="272DB6C0" w14:textId="58D4624F" w:rsidR="00E56BB5" w:rsidRDefault="00E56BB5" w:rsidP="00E17948"/>
    <w:p w14:paraId="611ACBD1" w14:textId="622712CC" w:rsidR="00E17948" w:rsidRDefault="00E17948" w:rsidP="003A0199">
      <w:pPr>
        <w:spacing w:after="160" w:line="259" w:lineRule="auto"/>
      </w:pPr>
    </w:p>
    <w:p w14:paraId="1008F534" w14:textId="18270233" w:rsidR="0000328D" w:rsidRPr="009F1BA8" w:rsidRDefault="0000328D" w:rsidP="003A0199">
      <w:pPr>
        <w:spacing w:after="160" w:line="259" w:lineRule="auto"/>
        <w:rPr>
          <w:b/>
          <w:sz w:val="22"/>
          <w:szCs w:val="22"/>
        </w:rPr>
      </w:pPr>
      <w:r w:rsidRPr="009F1BA8">
        <w:rPr>
          <w:b/>
          <w:sz w:val="22"/>
          <w:szCs w:val="22"/>
        </w:rPr>
        <w:t>Nieuwe Gebeurtenissen</w:t>
      </w:r>
    </w:p>
    <w:p w14:paraId="45E4B937" w14:textId="77777777" w:rsidR="0000328D" w:rsidRDefault="0000328D" w:rsidP="00747333"/>
    <w:p w14:paraId="41ACE8C1" w14:textId="2CFEE981" w:rsidR="00747333" w:rsidRDefault="00747333" w:rsidP="00747333">
      <w:r>
        <w:t xml:space="preserve">Aan de 11 gebeurtenissen uit de GMW standaard </w:t>
      </w:r>
      <w:r w:rsidR="0013523C">
        <w:t>word</w:t>
      </w:r>
      <w:r w:rsidR="00D146B6">
        <w:t>en</w:t>
      </w:r>
      <w:r>
        <w:t xml:space="preserve"> </w:t>
      </w:r>
      <w:r w:rsidR="0013523C">
        <w:t xml:space="preserve">een </w:t>
      </w:r>
      <w:r>
        <w:t xml:space="preserve">12e </w:t>
      </w:r>
      <w:r w:rsidR="0013523C">
        <w:t>en</w:t>
      </w:r>
      <w:r w:rsidR="00D146B6">
        <w:t xml:space="preserve"> een</w:t>
      </w:r>
      <w:r w:rsidR="0013523C">
        <w:t xml:space="preserve"> 13</w:t>
      </w:r>
      <w:r w:rsidR="0013523C" w:rsidRPr="009F1BA8">
        <w:rPr>
          <w:vertAlign w:val="superscript"/>
        </w:rPr>
        <w:t>e</w:t>
      </w:r>
      <w:r w:rsidR="0013523C">
        <w:t xml:space="preserve"> </w:t>
      </w:r>
      <w:r>
        <w:t xml:space="preserve">gebeurtenis </w:t>
      </w:r>
      <w:r w:rsidR="00D146B6">
        <w:t>(</w:t>
      </w:r>
      <w:r>
        <w:t>“</w:t>
      </w:r>
      <w:proofErr w:type="spellStart"/>
      <w:r>
        <w:t>inmeten</w:t>
      </w:r>
      <w:r w:rsidR="0013523C">
        <w:t>Maaiveld</w:t>
      </w:r>
      <w:proofErr w:type="spellEnd"/>
      <w:r>
        <w:t>”</w:t>
      </w:r>
      <w:r w:rsidR="0013523C">
        <w:t xml:space="preserve"> en “</w:t>
      </w:r>
      <w:proofErr w:type="spellStart"/>
      <w:r w:rsidR="0013523C">
        <w:t>inmetenPosities</w:t>
      </w:r>
      <w:proofErr w:type="spellEnd"/>
      <w:r w:rsidR="0013523C">
        <w:t>”</w:t>
      </w:r>
      <w:r w:rsidR="00D146B6">
        <w:t>)</w:t>
      </w:r>
      <w:r>
        <w:t xml:space="preserve"> toegevoegd die het concept periodieke meetronde/waterpassing </w:t>
      </w:r>
      <w:r w:rsidR="0013523C">
        <w:t>representeren</w:t>
      </w:r>
      <w:r>
        <w:t>. De nieuwe gebeurtenis</w:t>
      </w:r>
      <w:r w:rsidR="0013523C">
        <w:t xml:space="preserve">sen  “inmeten” </w:t>
      </w:r>
      <w:r w:rsidR="009D5180">
        <w:t>behelzen</w:t>
      </w:r>
      <w:r>
        <w:t xml:space="preserve"> het doorgeven van inmeetresultaten van verticale posities naar aanleiding van een inmeetproces. </w:t>
      </w:r>
    </w:p>
    <w:p w14:paraId="6460E15C" w14:textId="4A50C132" w:rsidR="00747333" w:rsidRDefault="00E87A53" w:rsidP="00E17948">
      <w:r>
        <w:t xml:space="preserve">De landelijke voorziening BRO staat </w:t>
      </w:r>
      <w:r w:rsidR="00371875">
        <w:t xml:space="preserve">daarmee </w:t>
      </w:r>
      <w:r>
        <w:t xml:space="preserve">toe dat </w:t>
      </w:r>
      <w:r w:rsidR="00E17948">
        <w:t>in</w:t>
      </w:r>
      <w:r w:rsidR="00371875">
        <w:t xml:space="preserve">meetresultaten van </w:t>
      </w:r>
      <w:r w:rsidR="000A6E7A">
        <w:t xml:space="preserve">verticale </w:t>
      </w:r>
      <w:r>
        <w:t xml:space="preserve">positie </w:t>
      </w:r>
      <w:r w:rsidR="000A6E7A">
        <w:t>van maaiveld en/of bovenkant buis</w:t>
      </w:r>
      <w:r w:rsidR="000A6E7A" w:rsidRPr="000A6E7A">
        <w:t xml:space="preserve"> </w:t>
      </w:r>
      <w:r w:rsidR="00E17948">
        <w:t>kunnen</w:t>
      </w:r>
      <w:r w:rsidR="00371875">
        <w:t xml:space="preserve"> worden geregistreerd ongeacht het genoemde concept van maaiveldstabiliteit en putstabiliteit </w:t>
      </w:r>
      <w:r>
        <w:t xml:space="preserve">. </w:t>
      </w:r>
    </w:p>
    <w:p w14:paraId="17107202" w14:textId="58C027EE" w:rsidR="00D146B6" w:rsidRDefault="00D146B6" w:rsidP="00E17948">
      <w:r>
        <w:lastRenderedPageBreak/>
        <w:t xml:space="preserve">In sectie 3.5.5 putgeschiedenis worden twee </w:t>
      </w:r>
      <w:r w:rsidR="004F3140">
        <w:t>punten</w:t>
      </w:r>
      <w:r>
        <w:t xml:space="preserve"> toegevoegd met daarin de omsc</w:t>
      </w:r>
      <w:r w:rsidR="00896CD3">
        <w:t>hrijving van deze gebeurtenissen:</w:t>
      </w:r>
    </w:p>
    <w:p w14:paraId="46DAF271" w14:textId="77777777" w:rsidR="004F3140" w:rsidRDefault="004F3140" w:rsidP="004F3140">
      <w:pPr>
        <w:pStyle w:val="Lijstalinea"/>
        <w:numPr>
          <w:ilvl w:val="0"/>
          <w:numId w:val="24"/>
        </w:numPr>
      </w:pPr>
      <w:r>
        <w:t>Een bronhouder doet met regelmaat  meetrondes. De bronhouder wil alle gegevens uit een meetronde aanleveren aan de BRO. Wanneer gegevens uit een meetronde niet passen onder de overige 11 gebeurtenissen dan blijft deze gebeurtenis over als “rest optie” wanneer alleen de maaiveldpositie opnieuw is gemeten. De verwachting is dat voornamelijk de volgende twee gevallen hieronder vallen:</w:t>
      </w:r>
    </w:p>
    <w:p w14:paraId="5893B357" w14:textId="77777777" w:rsidR="004F3140" w:rsidRDefault="004F3140" w:rsidP="004F3140">
      <w:pPr>
        <w:pStyle w:val="Lijstalinea"/>
        <w:numPr>
          <w:ilvl w:val="0"/>
          <w:numId w:val="19"/>
        </w:numPr>
      </w:pPr>
      <w:r>
        <w:t>De bronhouder wil altijd de laatste meetwaarde van de maaiveldpositie in de BRO hebben zelfs als deze gelijk is aan de vorige waarde</w:t>
      </w:r>
    </w:p>
    <w:p w14:paraId="3553E5BA" w14:textId="77777777" w:rsidR="004F3140" w:rsidRDefault="004F3140" w:rsidP="004F3140">
      <w:pPr>
        <w:pStyle w:val="Lijstalinea"/>
        <w:numPr>
          <w:ilvl w:val="0"/>
          <w:numId w:val="19"/>
        </w:numPr>
      </w:pPr>
      <w:r>
        <w:t>Een meetwaarde van de maaiveldpositie binnen de meetfout valt ten opzichte van de vorige aangeleverde waarde. Maar de bronhouder wil nog steeds de laatste waarde aanleveren.</w:t>
      </w:r>
    </w:p>
    <w:p w14:paraId="6EA0D13B" w14:textId="3E0F44D6" w:rsidR="004F3140" w:rsidRDefault="004F3140" w:rsidP="004F3140">
      <w:pPr>
        <w:ind w:left="708"/>
      </w:pPr>
      <w:r>
        <w:t>Deze gebeurtenis is alleen te gebruiken wanneer gegevens uit een meetronde niet onder de bestaande gebeurtenis nieuwe bepaling maaiveld zijn aan te leveren</w:t>
      </w:r>
    </w:p>
    <w:p w14:paraId="6AD08D85" w14:textId="77777777" w:rsidR="004F3140" w:rsidRDefault="004F3140" w:rsidP="004F3140">
      <w:pPr>
        <w:ind w:left="708"/>
      </w:pPr>
    </w:p>
    <w:p w14:paraId="650FE547" w14:textId="4470B811" w:rsidR="004F3140" w:rsidRDefault="004F3140" w:rsidP="004F3140">
      <w:pPr>
        <w:pStyle w:val="Lijstalinea"/>
        <w:numPr>
          <w:ilvl w:val="0"/>
          <w:numId w:val="24"/>
        </w:numPr>
      </w:pPr>
      <w:r>
        <w:t>Een bronhouder doet met regelmaat  meetrondes. De bronhouder wil alle gegevens uit een meetronde aanleveren aan de BRO. Wanneer gegevens uit een meetronde niet passen onder de overige 11 gebeurtenissen dan blijft deze gebeurtenis over als “rest optie” wanneer de hoogte bovenkantbuis opnieuw is gemeten en optioneel ook de maaiveldpositie. De verwachting is dat voornamelijk de volgende twee gevallen hieronder vallen:</w:t>
      </w:r>
    </w:p>
    <w:p w14:paraId="2DDBB47B" w14:textId="77777777" w:rsidR="004F3140" w:rsidRDefault="004F3140" w:rsidP="004F3140">
      <w:pPr>
        <w:pStyle w:val="Lijstalinea"/>
        <w:numPr>
          <w:ilvl w:val="0"/>
          <w:numId w:val="25"/>
        </w:numPr>
      </w:pPr>
      <w:r>
        <w:t>De bronhouder wil altijd de laatste meetwaarde in de BRO hebben zelfs als deze gelijk is aan de vorige waarde</w:t>
      </w:r>
    </w:p>
    <w:p w14:paraId="60A79B70" w14:textId="400F2BC8" w:rsidR="004F3140" w:rsidRDefault="004F3140" w:rsidP="004F3140">
      <w:pPr>
        <w:pStyle w:val="Lijstalinea"/>
        <w:numPr>
          <w:ilvl w:val="0"/>
          <w:numId w:val="25"/>
        </w:numPr>
      </w:pPr>
      <w:r>
        <w:t>Een meetwaarde valt binnen de meetfout valt opzichte van de vorige aangeleverde waarde. Maar de bronhouder wil nog steeds de laatste waarde aanleveren.</w:t>
      </w:r>
    </w:p>
    <w:p w14:paraId="016FD60E" w14:textId="62542A49" w:rsidR="004F3140" w:rsidRDefault="004F3140" w:rsidP="004F3140">
      <w:pPr>
        <w:ind w:left="708"/>
      </w:pPr>
      <w:r>
        <w:t>Daarmee is deze gebeurtenis alleen een alternatief wanneer gegevens uit een meetronde niet met de bestaande gebeurtenis nieuwe bepaling posities kan worden aangeleverd.</w:t>
      </w:r>
    </w:p>
    <w:p w14:paraId="6DB15D1E" w14:textId="77777777" w:rsidR="004F3140" w:rsidRDefault="004F3140" w:rsidP="00E17948"/>
    <w:p w14:paraId="48220426" w14:textId="7B2F7C33" w:rsidR="00896CD3" w:rsidRDefault="00896CD3" w:rsidP="00E17948">
      <w:r>
        <w:t xml:space="preserve">De waardlijst van het attribuut </w:t>
      </w:r>
      <w:r w:rsidR="004F3140">
        <w:t>‘</w:t>
      </w:r>
      <w:proofErr w:type="spellStart"/>
      <w:r w:rsidR="004F3140">
        <w:t>N</w:t>
      </w:r>
      <w:r>
        <w:t>aam</w:t>
      </w:r>
      <w:r w:rsidR="004F3140">
        <w:t>G</w:t>
      </w:r>
      <w:r>
        <w:t>ebeurtenis</w:t>
      </w:r>
      <w:proofErr w:type="spellEnd"/>
      <w:r w:rsidR="004F3140">
        <w:t>’</w:t>
      </w:r>
      <w:r>
        <w:t xml:space="preserve"> wordt uitgebreid met twee waarden</w:t>
      </w:r>
    </w:p>
    <w:tbl>
      <w:tblPr>
        <w:tblStyle w:val="Tabelraster"/>
        <w:tblW w:w="0" w:type="auto"/>
        <w:tblLook w:val="04A0" w:firstRow="1" w:lastRow="0" w:firstColumn="1" w:lastColumn="0" w:noHBand="0" w:noVBand="1"/>
      </w:tblPr>
      <w:tblGrid>
        <w:gridCol w:w="2222"/>
        <w:gridCol w:w="766"/>
        <w:gridCol w:w="976"/>
        <w:gridCol w:w="5096"/>
      </w:tblGrid>
      <w:tr w:rsidR="00896CD3" w14:paraId="0EBA902C" w14:textId="77777777" w:rsidTr="00896CD3">
        <w:tc>
          <w:tcPr>
            <w:tcW w:w="2222" w:type="dxa"/>
            <w:shd w:val="clear" w:color="auto" w:fill="BFBFBF" w:themeFill="background1" w:themeFillShade="BF"/>
          </w:tcPr>
          <w:p w14:paraId="100A37E1" w14:textId="48FF0272" w:rsidR="00896CD3" w:rsidRDefault="00896CD3" w:rsidP="00E17948">
            <w:r>
              <w:t>Waarde</w:t>
            </w:r>
          </w:p>
        </w:tc>
        <w:tc>
          <w:tcPr>
            <w:tcW w:w="766" w:type="dxa"/>
            <w:shd w:val="clear" w:color="auto" w:fill="BFBFBF" w:themeFill="background1" w:themeFillShade="BF"/>
          </w:tcPr>
          <w:p w14:paraId="730E7712" w14:textId="6A199312" w:rsidR="00896CD3" w:rsidRDefault="00896CD3" w:rsidP="00E17948">
            <w:r>
              <w:t>IMBRO</w:t>
            </w:r>
          </w:p>
        </w:tc>
        <w:tc>
          <w:tcPr>
            <w:tcW w:w="976" w:type="dxa"/>
            <w:shd w:val="clear" w:color="auto" w:fill="BFBFBF" w:themeFill="background1" w:themeFillShade="BF"/>
          </w:tcPr>
          <w:p w14:paraId="0CFAE08F" w14:textId="34E6F119" w:rsidR="00896CD3" w:rsidRDefault="00896CD3" w:rsidP="00E17948">
            <w:r>
              <w:t>IMBRO/A</w:t>
            </w:r>
          </w:p>
        </w:tc>
        <w:tc>
          <w:tcPr>
            <w:tcW w:w="5096" w:type="dxa"/>
            <w:shd w:val="clear" w:color="auto" w:fill="BFBFBF" w:themeFill="background1" w:themeFillShade="BF"/>
          </w:tcPr>
          <w:p w14:paraId="0F857A89" w14:textId="2E795375" w:rsidR="00896CD3" w:rsidRDefault="00896CD3" w:rsidP="00E17948">
            <w:r>
              <w:t>Omschrijving</w:t>
            </w:r>
          </w:p>
        </w:tc>
      </w:tr>
      <w:tr w:rsidR="00896CD3" w14:paraId="07312DAF" w14:textId="77777777" w:rsidTr="00896CD3">
        <w:tc>
          <w:tcPr>
            <w:tcW w:w="2222" w:type="dxa"/>
          </w:tcPr>
          <w:p w14:paraId="26399684" w14:textId="49A9815B" w:rsidR="00896CD3" w:rsidRDefault="00896CD3" w:rsidP="00E17948">
            <w:proofErr w:type="spellStart"/>
            <w:r>
              <w:t>inmetenMaaiveld</w:t>
            </w:r>
            <w:proofErr w:type="spellEnd"/>
          </w:p>
        </w:tc>
        <w:tc>
          <w:tcPr>
            <w:tcW w:w="766" w:type="dxa"/>
          </w:tcPr>
          <w:p w14:paraId="0A501814" w14:textId="51EF8FA0" w:rsidR="00896CD3" w:rsidRDefault="00896CD3" w:rsidP="00E17948">
            <w:r w:rsidRPr="00D539D4">
              <w:rPr>
                <w:rFonts w:ascii="Segoe UI Symbol" w:hAnsi="Segoe UI Symbol" w:cs="Segoe UI Symbol"/>
                <w:color w:val="000000"/>
                <w:szCs w:val="18"/>
              </w:rPr>
              <w:t>✓</w:t>
            </w:r>
          </w:p>
        </w:tc>
        <w:tc>
          <w:tcPr>
            <w:tcW w:w="976" w:type="dxa"/>
          </w:tcPr>
          <w:p w14:paraId="3DB86DBD" w14:textId="217C509A" w:rsidR="00896CD3" w:rsidRDefault="00896CD3" w:rsidP="00E17948">
            <w:r w:rsidRPr="00D539D4">
              <w:rPr>
                <w:rFonts w:ascii="Segoe UI Symbol" w:hAnsi="Segoe UI Symbol" w:cs="Segoe UI Symbol"/>
                <w:color w:val="000000"/>
                <w:szCs w:val="18"/>
              </w:rPr>
              <w:t>✓</w:t>
            </w:r>
          </w:p>
        </w:tc>
        <w:tc>
          <w:tcPr>
            <w:tcW w:w="5096" w:type="dxa"/>
          </w:tcPr>
          <w:p w14:paraId="6756C785" w14:textId="21F6D2D2" w:rsidR="00896CD3" w:rsidRDefault="004F3140" w:rsidP="004F3140">
            <w:r>
              <w:t>Wanneer gegevens uit een meetronde niet passen onder de overige 11 gebeurtenissen dan blijft deze gebeurtenis over als “rest optie” wanneer alleen de maaiveldpositie opnieuw is gemeten.</w:t>
            </w:r>
          </w:p>
        </w:tc>
      </w:tr>
      <w:tr w:rsidR="00896CD3" w14:paraId="5A7495EA" w14:textId="77777777" w:rsidTr="00896CD3">
        <w:tc>
          <w:tcPr>
            <w:tcW w:w="2222" w:type="dxa"/>
          </w:tcPr>
          <w:p w14:paraId="04B2496D" w14:textId="2891C305" w:rsidR="00896CD3" w:rsidRDefault="00896CD3" w:rsidP="00E17948">
            <w:proofErr w:type="spellStart"/>
            <w:r>
              <w:t>inmetenPosities</w:t>
            </w:r>
            <w:proofErr w:type="spellEnd"/>
          </w:p>
        </w:tc>
        <w:tc>
          <w:tcPr>
            <w:tcW w:w="766" w:type="dxa"/>
          </w:tcPr>
          <w:p w14:paraId="46B78C93" w14:textId="5334B38C" w:rsidR="00896CD3" w:rsidRDefault="00896CD3" w:rsidP="00E17948">
            <w:r w:rsidRPr="00D539D4">
              <w:rPr>
                <w:rFonts w:ascii="Segoe UI Symbol" w:hAnsi="Segoe UI Symbol" w:cs="Segoe UI Symbol"/>
                <w:color w:val="000000"/>
                <w:szCs w:val="18"/>
              </w:rPr>
              <w:t>✓</w:t>
            </w:r>
          </w:p>
        </w:tc>
        <w:tc>
          <w:tcPr>
            <w:tcW w:w="976" w:type="dxa"/>
          </w:tcPr>
          <w:p w14:paraId="0A98C32A" w14:textId="75A558A9" w:rsidR="00896CD3" w:rsidRDefault="00896CD3" w:rsidP="00E17948">
            <w:r w:rsidRPr="00D539D4">
              <w:rPr>
                <w:rFonts w:ascii="Segoe UI Symbol" w:hAnsi="Segoe UI Symbol" w:cs="Segoe UI Symbol"/>
                <w:color w:val="000000"/>
                <w:szCs w:val="18"/>
              </w:rPr>
              <w:t>✓</w:t>
            </w:r>
          </w:p>
        </w:tc>
        <w:tc>
          <w:tcPr>
            <w:tcW w:w="5096" w:type="dxa"/>
          </w:tcPr>
          <w:p w14:paraId="2183DAFB" w14:textId="2D2D4DD2" w:rsidR="00896CD3" w:rsidRDefault="004F3140" w:rsidP="00E17948">
            <w:r>
              <w:t xml:space="preserve">Wanneer gegevens uit een meetronde niet passen onder de overige 11 gebeurtenissen dan blijft deze gebeurtenis over als “rest optie” wanneer de hoogte bovenkantbuis opnieuw is gemeten en optioneel ook de maaiveldpositie.  </w:t>
            </w:r>
          </w:p>
        </w:tc>
      </w:tr>
    </w:tbl>
    <w:p w14:paraId="2DEC5B63" w14:textId="77777777" w:rsidR="002A3CF8" w:rsidRDefault="002A3CF8" w:rsidP="00E87A53"/>
    <w:p w14:paraId="2910F94F" w14:textId="11C4B8CA" w:rsidR="00106DF3" w:rsidRDefault="00106DF3" w:rsidP="00051DA4">
      <w:pPr>
        <w:pStyle w:val="Kop2"/>
        <w:rPr>
          <w:rFonts w:ascii="Verdana" w:hAnsi="Verdana"/>
          <w:sz w:val="22"/>
          <w:szCs w:val="22"/>
        </w:rPr>
      </w:pPr>
      <w:bookmarkStart w:id="0" w:name="_Toc504380802"/>
      <w:r w:rsidRPr="00106DF3">
        <w:rPr>
          <w:rFonts w:ascii="Verdana" w:hAnsi="Verdana"/>
          <w:sz w:val="22"/>
          <w:szCs w:val="22"/>
        </w:rPr>
        <w:t>Nieuwe Berichten</w:t>
      </w:r>
    </w:p>
    <w:p w14:paraId="4E7FF4EF" w14:textId="7B28666C" w:rsidR="000F06AC" w:rsidRDefault="00D146B6" w:rsidP="00E87A53">
      <w:r>
        <w:t xml:space="preserve">Gebaseerd op bovenstaande gebeurtenissen worden twee nieuwe berichten toegevoegd voor het aanleveren van meetgegevens. Deze twee berichten zijn gebaseerd op de bestaande berichten GMW-Maaiveldpositie en GMW-Posities. De eerste is bedoeld voor het aanleveren van alleen een nieuwe maaiveld positie. De tweede is bedoeld voor het aanleveren van een nieuwe positie van één of meerdere buizen in een put en indien van toepassing bijbehorende maaiveldverandering. In de bijlage zijn deze in detail uitgewerkt. </w:t>
      </w:r>
      <w:bookmarkEnd w:id="0"/>
    </w:p>
    <w:p w14:paraId="6CB46DAA" w14:textId="77777777" w:rsidR="00630E2F" w:rsidRDefault="00630E2F" w:rsidP="00E87A53">
      <w:pPr>
        <w:rPr>
          <w:b/>
          <w:bCs/>
        </w:rPr>
      </w:pPr>
    </w:p>
    <w:p w14:paraId="1DE4533C" w14:textId="535B32B0" w:rsidR="000F06AC" w:rsidRPr="000F06AC" w:rsidRDefault="000F06AC" w:rsidP="00E87A53">
      <w:pPr>
        <w:rPr>
          <w:b/>
          <w:bCs/>
        </w:rPr>
      </w:pPr>
      <w:r>
        <w:rPr>
          <w:b/>
          <w:bCs/>
        </w:rPr>
        <w:t>Volgende versie catalogus</w:t>
      </w:r>
    </w:p>
    <w:p w14:paraId="5B59F98A" w14:textId="0E9EA183" w:rsidR="004A4B7F" w:rsidRDefault="000F06AC" w:rsidP="00E87A53">
      <w:r>
        <w:t>In de volgende versie van de catalogus</w:t>
      </w:r>
      <w:r w:rsidR="00555A87">
        <w:t>(en afgeleid de bijbehorende berichtencatalogus)</w:t>
      </w:r>
      <w:r>
        <w:t xml:space="preserve"> </w:t>
      </w:r>
      <w:r w:rsidR="00D146B6">
        <w:t>worden de</w:t>
      </w:r>
      <w:r>
        <w:t xml:space="preserve"> </w:t>
      </w:r>
      <w:r w:rsidR="00630E2F">
        <w:t>nieuwe gebeurtenissen</w:t>
      </w:r>
      <w:r w:rsidR="003C132D">
        <w:t xml:space="preserve"> </w:t>
      </w:r>
      <w:r>
        <w:t xml:space="preserve">opgenomen, daarnaast </w:t>
      </w:r>
      <w:r w:rsidR="00D146B6">
        <w:t>worden de eerder genoemde verandering aan de catalogus ter verduidelijking van de huidige gebeurtenissen doorgevoerd.</w:t>
      </w:r>
    </w:p>
    <w:p w14:paraId="124D5829" w14:textId="77777777" w:rsidR="00555A87" w:rsidRPr="000F06AC" w:rsidRDefault="00555A87" w:rsidP="00E87A53"/>
    <w:p w14:paraId="25C70DAF" w14:textId="75613100" w:rsidR="004A4B7F" w:rsidRDefault="004A4B7F" w:rsidP="004A4B7F">
      <w:pPr>
        <w:pStyle w:val="Kop2"/>
      </w:pPr>
      <w:r>
        <w:t>Toelichting</w:t>
      </w:r>
    </w:p>
    <w:p w14:paraId="472ED7FA" w14:textId="0F61A6C2" w:rsidR="00BD49E8" w:rsidRDefault="00BD49E8" w:rsidP="00BD49E8">
      <w:pPr>
        <w:rPr>
          <w:b/>
          <w:bCs/>
        </w:rPr>
      </w:pPr>
      <w:r>
        <w:rPr>
          <w:b/>
          <w:bCs/>
        </w:rPr>
        <w:t>Bestaande gebeurtenissen</w:t>
      </w:r>
    </w:p>
    <w:p w14:paraId="74D0111E" w14:textId="77777777" w:rsidR="00BD49E8" w:rsidRPr="00BD49E8" w:rsidRDefault="00BD49E8" w:rsidP="00BD49E8">
      <w:pPr>
        <w:spacing w:after="160" w:line="259" w:lineRule="auto"/>
        <w:rPr>
          <w:rFonts w:cs="Segoe UI"/>
        </w:rPr>
      </w:pPr>
      <w:r w:rsidRPr="00BD49E8">
        <w:rPr>
          <w:rFonts w:cs="Segoe UI"/>
        </w:rPr>
        <w:lastRenderedPageBreak/>
        <w:t xml:space="preserve">De bedoeling van en de omgangswijze van de attributen ‘maaiveld stabiel’ en ‘putstabiliteit’ die  bij het inrichten van een put moet worden geregistreerd, wordt onvoldoende helder  uitgelegd in de toelichting van deze attributen. Ook wordt vastgesteld dat de uitwerking van deze attributen verbeterd kan worden.  </w:t>
      </w:r>
    </w:p>
    <w:p w14:paraId="6D2DB53D" w14:textId="77777777" w:rsidR="00BD49E8" w:rsidRPr="00BD49E8" w:rsidRDefault="00BD49E8" w:rsidP="00BD49E8">
      <w:pPr>
        <w:spacing w:after="160" w:line="259" w:lineRule="auto"/>
        <w:rPr>
          <w:rFonts w:cs="Segoe UI"/>
        </w:rPr>
      </w:pPr>
      <w:r w:rsidRPr="00BD49E8">
        <w:rPr>
          <w:rFonts w:cs="Segoe UI"/>
        </w:rPr>
        <w:t>Deze 2 attributen moeten in de huidige standaard worden gezien als ‘louter’ stuurparameters voor het al dan niet kunnen registreren van  gebeurtenissen ‘</w:t>
      </w:r>
      <w:proofErr w:type="spellStart"/>
      <w:r w:rsidRPr="00BD49E8">
        <w:rPr>
          <w:rFonts w:cs="Segoe UI"/>
        </w:rPr>
        <w:t>nieuweBepalingPosities</w:t>
      </w:r>
      <w:proofErr w:type="spellEnd"/>
      <w:r w:rsidRPr="00BD49E8">
        <w:rPr>
          <w:rFonts w:cs="Segoe UI"/>
        </w:rPr>
        <w:t>’  en ‘</w:t>
      </w:r>
      <w:proofErr w:type="spellStart"/>
      <w:r w:rsidRPr="00BD49E8">
        <w:rPr>
          <w:rFonts w:cs="Segoe UI"/>
        </w:rPr>
        <w:t>nieuweBepalingMaaiveld</w:t>
      </w:r>
      <w:proofErr w:type="spellEnd"/>
      <w:r w:rsidRPr="00BD49E8">
        <w:rPr>
          <w:rFonts w:cs="Segoe UI"/>
        </w:rPr>
        <w:t>’.</w:t>
      </w:r>
    </w:p>
    <w:p w14:paraId="0D8EE36B" w14:textId="77777777" w:rsidR="00BD49E8" w:rsidRPr="00106211" w:rsidRDefault="00BD49E8" w:rsidP="00BD49E8">
      <w:pPr>
        <w:ind w:left="840"/>
        <w:rPr>
          <w:rFonts w:ascii="Segoe UI" w:hAnsi="Segoe UI" w:cs="Segoe UI"/>
          <w:sz w:val="21"/>
          <w:szCs w:val="21"/>
        </w:rPr>
      </w:pPr>
      <w:r>
        <w:rPr>
          <w:rFonts w:ascii="Segoe UI" w:hAnsi="Segoe UI" w:cs="Segoe UI"/>
          <w:noProof/>
          <w:sz w:val="21"/>
          <w:szCs w:val="21"/>
        </w:rPr>
        <w:drawing>
          <wp:anchor distT="0" distB="0" distL="114300" distR="114300" simplePos="0" relativeHeight="251663872" behindDoc="0" locked="0" layoutInCell="1" allowOverlap="1" wp14:anchorId="62D92709" wp14:editId="3FBB7B55">
            <wp:simplePos x="0" y="0"/>
            <wp:positionH relativeFrom="margin">
              <wp:align>center</wp:align>
            </wp:positionH>
            <wp:positionV relativeFrom="paragraph">
              <wp:posOffset>13335</wp:posOffset>
            </wp:positionV>
            <wp:extent cx="4253865" cy="2144004"/>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3865" cy="2144004"/>
                    </a:xfrm>
                    <a:prstGeom prst="rect">
                      <a:avLst/>
                    </a:prstGeom>
                    <a:noFill/>
                  </pic:spPr>
                </pic:pic>
              </a:graphicData>
            </a:graphic>
          </wp:anchor>
        </w:drawing>
      </w:r>
    </w:p>
    <w:p w14:paraId="7483869C" w14:textId="16773769" w:rsidR="00BD49E8" w:rsidRDefault="00BD49E8" w:rsidP="00BD49E8">
      <w:pPr>
        <w:rPr>
          <w:b/>
          <w:bCs/>
        </w:rPr>
      </w:pPr>
    </w:p>
    <w:p w14:paraId="76956E37" w14:textId="7EEAC3AC" w:rsidR="00BD49E8" w:rsidRPr="00BD49E8" w:rsidRDefault="00BD49E8" w:rsidP="00BD49E8">
      <w:pPr>
        <w:rPr>
          <w:b/>
          <w:bCs/>
        </w:rPr>
      </w:pPr>
      <w:r>
        <w:rPr>
          <w:b/>
          <w:bCs/>
        </w:rPr>
        <w:t>Nieuwe gebeurtenissen</w:t>
      </w:r>
    </w:p>
    <w:p w14:paraId="53EE70CC" w14:textId="66CC503B" w:rsidR="00BD49E8" w:rsidRPr="007729C6" w:rsidRDefault="00BD49E8" w:rsidP="00BD49E8">
      <w:r>
        <w:t>De regel dat bij een stabiele put/maaiveld geen positie verandering mag worden doorgegeven staat niet expliciet in de Catalogus. Hij staat in de innamespecificatie (document zonder juridische status) en is impliciet afgeleid uit de 11 gebeurtenissen die verandering in de materiële geschiedenis verklaren. Vandaar dat het belangrijk is een gebeurtenis toe te voegen die de verandering in materiële geschiedenis verklaart.</w:t>
      </w:r>
    </w:p>
    <w:p w14:paraId="2CA1BD78" w14:textId="77777777" w:rsidR="00BD49E8" w:rsidRPr="00BD49E8" w:rsidRDefault="00BD49E8" w:rsidP="00BD49E8"/>
    <w:p w14:paraId="11F23F00" w14:textId="77777777" w:rsidR="004A4B7F" w:rsidRDefault="004A4B7F" w:rsidP="004A4B7F">
      <w:pPr>
        <w:pStyle w:val="Kop2"/>
      </w:pPr>
      <w:r>
        <w:t>Aandachtspunten</w:t>
      </w:r>
    </w:p>
    <w:p w14:paraId="156791AF" w14:textId="77777777" w:rsidR="00E87A53" w:rsidRDefault="00E87A53" w:rsidP="00E87A53">
      <w:pPr>
        <w:spacing w:after="160" w:line="259" w:lineRule="auto"/>
      </w:pPr>
      <w:r>
        <w:t>Voordelen:</w:t>
      </w:r>
    </w:p>
    <w:p w14:paraId="414CA045" w14:textId="77777777" w:rsidR="00E87A53" w:rsidRDefault="00E87A53" w:rsidP="00E87A53">
      <w:pPr>
        <w:spacing w:after="160" w:line="259" w:lineRule="auto"/>
      </w:pPr>
      <w:r>
        <w:t>Bronhouder kan al zijn meetgegevens kwijt in de BRO</w:t>
      </w:r>
      <w:r w:rsidR="003C132D">
        <w:t>,</w:t>
      </w:r>
      <w:r>
        <w:t xml:space="preserve"> ook voor stabiele putten</w:t>
      </w:r>
      <w:r w:rsidR="003C132D">
        <w:t>.</w:t>
      </w:r>
    </w:p>
    <w:p w14:paraId="33AD4BA9" w14:textId="77777777" w:rsidR="00E87A53" w:rsidRDefault="00E87A53" w:rsidP="00E87A53">
      <w:pPr>
        <w:spacing w:after="160" w:line="259" w:lineRule="auto"/>
      </w:pPr>
      <w:r>
        <w:t>De bronhouder kan de BRO hergebruiken voor zijn werkprocessen</w:t>
      </w:r>
      <w:r w:rsidR="003C132D">
        <w:t>.</w:t>
      </w:r>
    </w:p>
    <w:p w14:paraId="1A3C6F02" w14:textId="2DC707A3" w:rsidR="00E87A53" w:rsidRDefault="00E87A53" w:rsidP="00E87A53">
      <w:pPr>
        <w:spacing w:after="160" w:line="259" w:lineRule="auto"/>
      </w:pPr>
      <w:r>
        <w:t>Toevoegen van een gebeurtenis zorgt dat de berichtencatalogus blijft afdwingen dat aanlevering (van een aanvulling) aan de BRO alleen gebeurt op basis van een goed beschreven gebeurtenis in de werkelijkheid. De functionaliteit van de BRO wordt niet “misbruikt” voor zaken waarvoor deze niet bedoel</w:t>
      </w:r>
      <w:r w:rsidR="003C132D">
        <w:t>d</w:t>
      </w:r>
      <w:r>
        <w:t xml:space="preserve"> is.</w:t>
      </w:r>
    </w:p>
    <w:p w14:paraId="1B7B66B0" w14:textId="77777777" w:rsidR="00E87A53" w:rsidRDefault="00E87A53" w:rsidP="00E87A53">
      <w:pPr>
        <w:spacing w:after="160" w:line="259" w:lineRule="auto"/>
      </w:pPr>
    </w:p>
    <w:p w14:paraId="681F21F0" w14:textId="77777777" w:rsidR="00E87A53" w:rsidRDefault="00E87A53" w:rsidP="00E87A53">
      <w:pPr>
        <w:spacing w:after="160" w:line="259" w:lineRule="auto"/>
      </w:pPr>
      <w:r>
        <w:t>Nadelen:</w:t>
      </w:r>
    </w:p>
    <w:p w14:paraId="0D65D047" w14:textId="75C1B633" w:rsidR="004A4B7F" w:rsidRDefault="00E87A53" w:rsidP="00E87A53">
      <w:pPr>
        <w:spacing w:after="160" w:line="259" w:lineRule="auto"/>
      </w:pPr>
      <w:r>
        <w:t xml:space="preserve">Toevoegen van een gebeurtenis is meer dan het beter uitleggen van de catalogus. Deze gebeurtenis is nooit besproken </w:t>
      </w:r>
      <w:r w:rsidR="003C132D">
        <w:t>in het</w:t>
      </w:r>
      <w:r w:rsidR="00630E2F">
        <w:t xml:space="preserve"> </w:t>
      </w:r>
      <w:r>
        <w:t>oorspronkelijk standaardisatie traject. Er is bij het modelleren van attributen voor positie geen rekening mee gehouden (anders was mogelijk extra informatie bij de meetwaarde toegevoegd). Hierdoor is het voor de afnemer in het gebruik van gegevens niet direct duidelijk waarom een stabiele put kan voorkomen</w:t>
      </w:r>
      <w:r w:rsidR="003C132D">
        <w:t xml:space="preserve"> </w:t>
      </w:r>
      <w:r>
        <w:t xml:space="preserve">met “veranderingen” in de positie(s) van put en/of maaiveld. Hij zal dit uit de werkafspraak moeten </w:t>
      </w:r>
      <w:r w:rsidR="003C132D">
        <w:t xml:space="preserve">begrijpen </w:t>
      </w:r>
      <w:r>
        <w:t>wanneer hij deze actief opzoekt.</w:t>
      </w:r>
    </w:p>
    <w:p w14:paraId="344A6410" w14:textId="3542F0ED" w:rsidR="00630E2F" w:rsidRDefault="00630E2F" w:rsidP="00630E2F">
      <w:r>
        <w:t>Let op vanuit het bericht inmeten posities worden een aantal andere gegevens ook automatisch afgeleid en aangepast te weten:</w:t>
      </w:r>
    </w:p>
    <w:p w14:paraId="24ED953A" w14:textId="77777777" w:rsidR="00630E2F" w:rsidRDefault="00630E2F" w:rsidP="00DB5FB9">
      <w:pPr>
        <w:pStyle w:val="Lijstalinea"/>
        <w:numPr>
          <w:ilvl w:val="0"/>
          <w:numId w:val="21"/>
        </w:numPr>
      </w:pPr>
      <w:r>
        <w:t>Positie bovenkant filter</w:t>
      </w:r>
    </w:p>
    <w:p w14:paraId="49829CA0" w14:textId="77777777" w:rsidR="00630E2F" w:rsidRDefault="00630E2F" w:rsidP="00DB5FB9">
      <w:pPr>
        <w:pStyle w:val="Lijstalinea"/>
        <w:numPr>
          <w:ilvl w:val="0"/>
          <w:numId w:val="21"/>
        </w:numPr>
      </w:pPr>
      <w:r>
        <w:t>Positie onderkant filter</w:t>
      </w:r>
    </w:p>
    <w:p w14:paraId="32BF75B3" w14:textId="77777777" w:rsidR="00630E2F" w:rsidRDefault="00630E2F" w:rsidP="00DB5FB9">
      <w:pPr>
        <w:pStyle w:val="Lijstalinea"/>
        <w:numPr>
          <w:ilvl w:val="0"/>
          <w:numId w:val="21"/>
        </w:numPr>
      </w:pPr>
      <w:r>
        <w:t>Elektrode positie</w:t>
      </w:r>
    </w:p>
    <w:p w14:paraId="15F3F057" w14:textId="7E2FD317" w:rsidR="004A4B7F" w:rsidRDefault="00630E2F" w:rsidP="00630E2F">
      <w:r>
        <w:lastRenderedPageBreak/>
        <w:t>Het “misbruiken” van dit bericht voor overige gebeurtenissen zoals oplengen en inkorten buis is dus niet verstandig aangezien dan bovengenoemde posities onbedoeld meebewegen.</w:t>
      </w:r>
    </w:p>
    <w:p w14:paraId="0BC20CF9" w14:textId="2E786A6D" w:rsidR="009F1BA8" w:rsidRDefault="009F1BA8" w:rsidP="00630E2F"/>
    <w:p w14:paraId="5C979364" w14:textId="7C89917A" w:rsidR="009F1BA8" w:rsidRDefault="009F1BA8" w:rsidP="009F1BA8">
      <w:pPr>
        <w:spacing w:after="160" w:line="259" w:lineRule="auto"/>
        <w:rPr>
          <w:rFonts w:cs="Segoe UI"/>
        </w:rPr>
      </w:pPr>
      <w:r w:rsidRPr="00EB183D">
        <w:rPr>
          <w:rFonts w:cs="Segoe UI"/>
        </w:rPr>
        <w:t>In de huidige standaard (en het  concept daarachter)  ligt de verantwoordelijkheid voor het al niet registreren van nieuwe ‘</w:t>
      </w:r>
      <w:proofErr w:type="spellStart"/>
      <w:r w:rsidRPr="00EB183D">
        <w:rPr>
          <w:rFonts w:cs="Segoe UI"/>
        </w:rPr>
        <w:t>inmetingen</w:t>
      </w:r>
      <w:proofErr w:type="spellEnd"/>
      <w:r w:rsidRPr="00EB183D">
        <w:rPr>
          <w:rFonts w:cs="Segoe UI"/>
        </w:rPr>
        <w:t>/waterpassingen’ ( maaiveldpositie  en/of buispositie) bij de bronhouder; het is zijn/haar verantwoordelijkheid om te beoordelen</w:t>
      </w:r>
      <w:r>
        <w:rPr>
          <w:rFonts w:ascii="Segoe UI" w:hAnsi="Segoe UI" w:cs="Segoe UI"/>
          <w:sz w:val="21"/>
          <w:szCs w:val="21"/>
        </w:rPr>
        <w:t xml:space="preserve"> </w:t>
      </w:r>
      <w:r w:rsidRPr="00EB183D">
        <w:rPr>
          <w:rFonts w:cs="Segoe UI"/>
        </w:rPr>
        <w:t xml:space="preserve">of een kleine, waargenomen, positieverandering bij een waterpassing binnen de meetfout valt (te interpreteren als ‘geen verandering, dus geen registratie in de BRO) of dat daadwerkelijk sprake is van een opgetreden positieverandering (wel registratie van een verandering in de BRO).  Wanneer registratie in de BRO wordt tegengehouden doordat maaiveld stabiel of putstabiliteit een waarde hebben die dit verhinderd dan dienen deze middels een correctie aangepast te worden. De oorspronkelijke beoordeling over stabiliteit was fout. </w:t>
      </w:r>
    </w:p>
    <w:p w14:paraId="449EE02B" w14:textId="2307BE9E" w:rsidR="009F1BA8" w:rsidRPr="009F1BA8" w:rsidRDefault="009F1BA8" w:rsidP="009F1BA8">
      <w:pPr>
        <w:spacing w:after="160" w:line="259" w:lineRule="auto"/>
        <w:rPr>
          <w:rFonts w:cs="Segoe UI"/>
        </w:rPr>
      </w:pPr>
      <w:r>
        <w:rPr>
          <w:rFonts w:cs="Segoe UI"/>
        </w:rPr>
        <w:t>Het al dan niet toepassen van de nieuwe gebeurtenissen voor inmeten ligt ook bij de bronhouder. Daarbij is het zijn/haar verantwoordelijkheid om te beoordelen hoe een resultaat uit een meetronde moet worden opgenomen. Is bij een nieuwe meting voor posities van maaiveld en hoogte bovenkantbuis moet hij bepalen wat de reden van de nieuwe waarde is en onder welke (bestaande/nieuwe) gebeurtenis dit valt. Daarnaast moet hij nadenken of de nieuwe meting aanleiding is voor een correctie op een vorige meting.</w:t>
      </w:r>
    </w:p>
    <w:p w14:paraId="4A57E417" w14:textId="77777777" w:rsidR="004A4B7F" w:rsidRDefault="004A4B7F" w:rsidP="004A4B7F">
      <w:pPr>
        <w:pStyle w:val="Kop1"/>
      </w:pPr>
      <w:r>
        <w:t>Impact</w:t>
      </w:r>
    </w:p>
    <w:p w14:paraId="46E28910" w14:textId="3A4DA418" w:rsidR="00630E2F" w:rsidRPr="00630E2F" w:rsidRDefault="00E87A53" w:rsidP="00630E2F">
      <w:r>
        <w:t xml:space="preserve">Concept Addendum op de catalogus GMW met </w:t>
      </w:r>
      <w:r w:rsidR="00630E2F">
        <w:t>waarin de nieuwe gebeurtenissen</w:t>
      </w:r>
      <w:r>
        <w:t xml:space="preserve"> wordt vastgesteld.</w:t>
      </w:r>
    </w:p>
    <w:p w14:paraId="7BB11894" w14:textId="77777777" w:rsidR="00630E2F" w:rsidRPr="00630E2F" w:rsidRDefault="00630E2F" w:rsidP="00630E2F">
      <w:r>
        <w:t>Inname handboek en brondocumenten zullen op deze werkafspraak aangepast worden.</w:t>
      </w:r>
    </w:p>
    <w:p w14:paraId="53A6ACAD" w14:textId="77777777" w:rsidR="00E87A53" w:rsidRDefault="00E87A53" w:rsidP="00E87A53"/>
    <w:p w14:paraId="3C3B5B90" w14:textId="5FF0D49A" w:rsidR="00E87A53" w:rsidRDefault="00E87A53" w:rsidP="00E87A53">
      <w:r>
        <w:t xml:space="preserve">XSD voor GMW uitbreiden met </w:t>
      </w:r>
      <w:r w:rsidR="003C132D">
        <w:t>brondocument</w:t>
      </w:r>
      <w:r w:rsidR="00630E2F">
        <w:t>en gebaseerd op de nieuwe gebeurtenissen.</w:t>
      </w:r>
    </w:p>
    <w:p w14:paraId="4C3480AC" w14:textId="75149CCE" w:rsidR="00E87A53" w:rsidRDefault="00E87A53" w:rsidP="00E87A53">
      <w:r>
        <w:t xml:space="preserve">LV uitbreiden met </w:t>
      </w:r>
      <w:r w:rsidR="003C132D">
        <w:t xml:space="preserve">validatie en inname van </w:t>
      </w:r>
      <w:r>
        <w:t>bericht</w:t>
      </w:r>
      <w:r w:rsidR="003C132D">
        <w:t xml:space="preserve">en waarin </w:t>
      </w:r>
      <w:r w:rsidR="00630E2F">
        <w:t>de nieuwe</w:t>
      </w:r>
      <w:r w:rsidR="003C132D">
        <w:t xml:space="preserve"> brondocument</w:t>
      </w:r>
      <w:r w:rsidR="00630E2F">
        <w:t>en</w:t>
      </w:r>
      <w:r w:rsidR="003C132D">
        <w:t xml:space="preserve"> k</w:t>
      </w:r>
      <w:r w:rsidR="00630E2F">
        <w:t>unne</w:t>
      </w:r>
      <w:r w:rsidR="003C132D">
        <w:t>n worden meegegeven:</w:t>
      </w:r>
    </w:p>
    <w:p w14:paraId="15392CC4" w14:textId="77777777" w:rsidR="003C132D" w:rsidRDefault="003C132D" w:rsidP="00DB5FB9">
      <w:pPr>
        <w:pStyle w:val="Lijstalinea"/>
        <w:numPr>
          <w:ilvl w:val="0"/>
          <w:numId w:val="18"/>
        </w:numPr>
      </w:pPr>
      <w:r>
        <w:t>Registratieverzoek</w:t>
      </w:r>
    </w:p>
    <w:p w14:paraId="4D770C5B" w14:textId="77777777" w:rsidR="003C132D" w:rsidRDefault="00435A5B" w:rsidP="00DB5FB9">
      <w:pPr>
        <w:pStyle w:val="Lijstalinea"/>
        <w:numPr>
          <w:ilvl w:val="0"/>
          <w:numId w:val="18"/>
        </w:numPr>
      </w:pPr>
      <w:r>
        <w:t>4 verschillende ty</w:t>
      </w:r>
      <w:r w:rsidR="003C132D">
        <w:t>pes correctieverzoeken</w:t>
      </w:r>
    </w:p>
    <w:p w14:paraId="6B21DEE4" w14:textId="77777777" w:rsidR="003C132D" w:rsidRDefault="003C132D" w:rsidP="00DB5FB9">
      <w:pPr>
        <w:pStyle w:val="Lijstalinea"/>
        <w:numPr>
          <w:ilvl w:val="0"/>
          <w:numId w:val="18"/>
        </w:numPr>
      </w:pPr>
      <w:r>
        <w:t xml:space="preserve">Registratieverzoek </w:t>
      </w:r>
      <w:proofErr w:type="spellStart"/>
      <w:r>
        <w:t>putmetgeschiedenis</w:t>
      </w:r>
      <w:proofErr w:type="spellEnd"/>
    </w:p>
    <w:p w14:paraId="0D70B6E2" w14:textId="77777777" w:rsidR="003C132D" w:rsidRDefault="003C132D" w:rsidP="00E87A53"/>
    <w:p w14:paraId="3824BEDD" w14:textId="351901BF" w:rsidR="00E87A53" w:rsidRDefault="00E87A53" w:rsidP="00E87A53">
      <w:r>
        <w:t xml:space="preserve">Bronhouderportaal configureren voor </w:t>
      </w:r>
      <w:r w:rsidR="003C132D">
        <w:t xml:space="preserve">de nieuwe </w:t>
      </w:r>
      <w:r>
        <w:t>bericht</w:t>
      </w:r>
      <w:r w:rsidR="003C132D">
        <w:t>en</w:t>
      </w:r>
      <w:r>
        <w:t xml:space="preserve"> </w:t>
      </w:r>
      <w:r w:rsidR="003C132D">
        <w:t xml:space="preserve">waarin </w:t>
      </w:r>
      <w:r w:rsidR="00630E2F">
        <w:t>de nieuwe</w:t>
      </w:r>
      <w:r w:rsidR="003C132D">
        <w:t xml:space="preserve"> brondocument</w:t>
      </w:r>
      <w:r w:rsidR="00630E2F">
        <w:t xml:space="preserve">en </w:t>
      </w:r>
      <w:r w:rsidR="003C132D">
        <w:t>k</w:t>
      </w:r>
      <w:r w:rsidR="00630E2F">
        <w:t>u</w:t>
      </w:r>
      <w:r w:rsidR="003C132D">
        <w:t>n</w:t>
      </w:r>
      <w:r w:rsidR="00630E2F">
        <w:t>nen</w:t>
      </w:r>
      <w:r w:rsidR="003C132D">
        <w:t xml:space="preserve"> worden meegegeven.</w:t>
      </w:r>
    </w:p>
    <w:p w14:paraId="74BAF80D" w14:textId="2BAE43E6" w:rsidR="00E87A53" w:rsidRDefault="00E87A53" w:rsidP="00E87A53">
      <w:r>
        <w:t xml:space="preserve">Eén of meer softwareleveranciers hun pakket laten uitbreiden met </w:t>
      </w:r>
      <w:r w:rsidR="00630E2F">
        <w:t>de nieuwe berichten</w:t>
      </w:r>
      <w:r w:rsidR="003C132D">
        <w:t>.</w:t>
      </w:r>
    </w:p>
    <w:p w14:paraId="1D9AB1AD" w14:textId="1B64C226" w:rsidR="004A4B7F" w:rsidRDefault="00E87A53" w:rsidP="004A4B7F">
      <w:r>
        <w:t xml:space="preserve">Ketentest houden met </w:t>
      </w:r>
      <w:r w:rsidR="00630E2F">
        <w:t xml:space="preserve">de </w:t>
      </w:r>
      <w:r>
        <w:t>bericht</w:t>
      </w:r>
      <w:r w:rsidR="003C132D">
        <w:t xml:space="preserve">en </w:t>
      </w:r>
      <w:r>
        <w:t xml:space="preserve"> </w:t>
      </w:r>
      <w:r w:rsidR="003C132D">
        <w:t xml:space="preserve">waarin </w:t>
      </w:r>
      <w:r w:rsidR="00630E2F">
        <w:t>de nieuwe</w:t>
      </w:r>
      <w:r w:rsidR="003C132D">
        <w:t xml:space="preserve"> brondocument k</w:t>
      </w:r>
      <w:r w:rsidR="00630E2F">
        <w:t>un</w:t>
      </w:r>
      <w:r w:rsidR="003C132D">
        <w:t>n</w:t>
      </w:r>
      <w:r w:rsidR="00630E2F">
        <w:t>en</w:t>
      </w:r>
      <w:r w:rsidR="003C132D">
        <w:t xml:space="preserve"> worden meegegeven. </w:t>
      </w:r>
    </w:p>
    <w:p w14:paraId="529EEBD3" w14:textId="77777777" w:rsidR="004A4B7F" w:rsidRDefault="004A4B7F" w:rsidP="004A4B7F">
      <w:pPr>
        <w:pStyle w:val="Kop1"/>
      </w:pPr>
      <w:r>
        <w:t>Registratie</w:t>
      </w:r>
      <w:bookmarkStart w:id="1" w:name="_GoBack"/>
      <w:bookmarkEnd w:id="1"/>
    </w:p>
    <w:p w14:paraId="1C3FE43B" w14:textId="1509B609" w:rsidR="003A0199" w:rsidRDefault="00BD5184" w:rsidP="003A0199">
      <w:hyperlink r:id="rId9" w:history="1">
        <w:r>
          <w:rPr>
            <w:rStyle w:val="Hyperlink"/>
          </w:rPr>
          <w:t>https://github.com/BROprogramma/GMW/issues/51</w:t>
        </w:r>
      </w:hyperlink>
    </w:p>
    <w:p w14:paraId="30992BF2" w14:textId="48D02615" w:rsidR="00BD5184" w:rsidRDefault="00BD5184" w:rsidP="003A0199">
      <w:hyperlink r:id="rId10" w:history="1">
        <w:r>
          <w:rPr>
            <w:rStyle w:val="Hyperlink"/>
          </w:rPr>
          <w:t>https://github.com/BROprogramma/GMW/issues/52</w:t>
        </w:r>
      </w:hyperlink>
    </w:p>
    <w:p w14:paraId="4355FBD7" w14:textId="77777777" w:rsidR="00BD5184" w:rsidRPr="00BD5184" w:rsidRDefault="00BD5184" w:rsidP="00BD5184">
      <w:pPr>
        <w:rPr>
          <w:rFonts w:ascii="Calibri" w:hAnsi="Calibri"/>
          <w:kern w:val="0"/>
          <w:sz w:val="22"/>
          <w:szCs w:val="22"/>
        </w:rPr>
      </w:pPr>
      <w:hyperlink r:id="rId11" w:history="1">
        <w:r w:rsidRPr="00BD5184">
          <w:rPr>
            <w:rStyle w:val="Hyperlink"/>
          </w:rPr>
          <w:t>https://broketen.atlassian.net/browse/BROK-357</w:t>
        </w:r>
      </w:hyperlink>
    </w:p>
    <w:p w14:paraId="5A23722A" w14:textId="0AA6B295" w:rsidR="00124860" w:rsidRDefault="00124860" w:rsidP="00124860">
      <w:pPr>
        <w:spacing w:after="160" w:line="259" w:lineRule="auto"/>
      </w:pPr>
    </w:p>
    <w:p w14:paraId="1CDFA115" w14:textId="49A5449B" w:rsidR="004A4B7F" w:rsidRDefault="004A4B7F" w:rsidP="004A4B7F">
      <w:pPr>
        <w:pStyle w:val="Kop1"/>
      </w:pPr>
      <w:r>
        <w:t xml:space="preserve">Bijlage: </w:t>
      </w:r>
      <w:r w:rsidR="00D146B6">
        <w:t>Uitwerking nieuwe berichten</w:t>
      </w:r>
    </w:p>
    <w:p w14:paraId="6445D495" w14:textId="5220C72A" w:rsidR="00D146B6" w:rsidRPr="00D146B6" w:rsidRDefault="00D146B6" w:rsidP="00D146B6">
      <w:r>
        <w:t xml:space="preserve">Hieronder zijn de nieuwe berichten uitgewerkt veranderde tekst ten opzichte van berichten waarop ze gebaseerd zijn wordt aangegeven met </w:t>
      </w:r>
      <w:r w:rsidRPr="00D146B6">
        <w:rPr>
          <w:color w:val="00B050"/>
        </w:rPr>
        <w:t xml:space="preserve">groene tekst </w:t>
      </w:r>
      <w:r>
        <w:t xml:space="preserve">voor toevoegingen en </w:t>
      </w:r>
      <w:r w:rsidRPr="00D146B6">
        <w:rPr>
          <w:strike/>
        </w:rPr>
        <w:t>doorhalen</w:t>
      </w:r>
      <w:r>
        <w:t xml:space="preserve"> voor verwijderingen.</w:t>
      </w:r>
    </w:p>
    <w:p w14:paraId="65F95602" w14:textId="77777777" w:rsidR="00D146B6" w:rsidRPr="00106DF3" w:rsidRDefault="00D146B6" w:rsidP="00D146B6">
      <w:pPr>
        <w:pStyle w:val="Kop2"/>
        <w:rPr>
          <w:sz w:val="20"/>
          <w:szCs w:val="20"/>
        </w:rPr>
      </w:pPr>
      <w:r w:rsidRPr="00106DF3">
        <w:rPr>
          <w:sz w:val="20"/>
          <w:szCs w:val="20"/>
        </w:rPr>
        <w:t>GMW-Maaiveldpositie-inmeten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286EE6" w14:paraId="13158AA8" w14:textId="77777777" w:rsidTr="004F3140">
        <w:trPr>
          <w:tblCellSpacing w:w="15" w:type="dxa"/>
        </w:trPr>
        <w:tc>
          <w:tcPr>
            <w:tcW w:w="2635" w:type="dxa"/>
          </w:tcPr>
          <w:p w14:paraId="29656A90" w14:textId="77777777" w:rsidR="00D146B6" w:rsidRPr="00286EE6" w:rsidRDefault="00D146B6" w:rsidP="004F3140">
            <w:pPr>
              <w:pStyle w:val="Plattetekst"/>
              <w:widowControl w:val="0"/>
              <w:spacing w:after="0"/>
              <w:rPr>
                <w:b/>
              </w:rPr>
            </w:pPr>
          </w:p>
          <w:p w14:paraId="32B5D601" w14:textId="77777777" w:rsidR="00D146B6" w:rsidRPr="00286EE6" w:rsidRDefault="00D146B6" w:rsidP="004F3140">
            <w:pPr>
              <w:pStyle w:val="Plattetekst"/>
              <w:widowControl w:val="0"/>
              <w:spacing w:after="0"/>
              <w:rPr>
                <w:b/>
              </w:rPr>
            </w:pPr>
            <w:r w:rsidRPr="00286EE6">
              <w:rPr>
                <w:b/>
              </w:rPr>
              <w:t>Tussentijdse gebeurtenis</w:t>
            </w:r>
          </w:p>
        </w:tc>
        <w:tc>
          <w:tcPr>
            <w:tcW w:w="4691" w:type="dxa"/>
            <w:vAlign w:val="center"/>
          </w:tcPr>
          <w:p w14:paraId="04DFA6FA" w14:textId="77777777" w:rsidR="00D146B6" w:rsidRPr="00286EE6" w:rsidRDefault="00D146B6" w:rsidP="004F3140">
            <w:pPr>
              <w:pStyle w:val="Plattetekst"/>
              <w:widowControl w:val="0"/>
              <w:spacing w:after="0"/>
            </w:pPr>
          </w:p>
        </w:tc>
      </w:tr>
      <w:tr w:rsidR="00D146B6" w:rsidRPr="00286EE6" w14:paraId="5A40B6C3" w14:textId="77777777" w:rsidTr="004F3140">
        <w:trPr>
          <w:tblCellSpacing w:w="15" w:type="dxa"/>
        </w:trPr>
        <w:tc>
          <w:tcPr>
            <w:tcW w:w="2635" w:type="dxa"/>
            <w:hideMark/>
          </w:tcPr>
          <w:p w14:paraId="3C750D99" w14:textId="77777777" w:rsidR="00D146B6" w:rsidRPr="00286EE6" w:rsidRDefault="00D146B6" w:rsidP="004F3140">
            <w:pPr>
              <w:pStyle w:val="Plattetekst"/>
              <w:widowControl w:val="0"/>
              <w:spacing w:after="0"/>
              <w:rPr>
                <w:b/>
              </w:rPr>
            </w:pPr>
            <w:r w:rsidRPr="00286EE6">
              <w:rPr>
                <w:b/>
              </w:rPr>
              <w:t>Naam gebeurtenis</w:t>
            </w:r>
          </w:p>
        </w:tc>
        <w:tc>
          <w:tcPr>
            <w:tcW w:w="4691" w:type="dxa"/>
            <w:vAlign w:val="center"/>
            <w:hideMark/>
          </w:tcPr>
          <w:p w14:paraId="719773C1" w14:textId="77777777" w:rsidR="00D146B6" w:rsidRPr="00286EE6" w:rsidRDefault="00D146B6" w:rsidP="004F3140">
            <w:pPr>
              <w:pStyle w:val="Plattetekst"/>
              <w:widowControl w:val="0"/>
              <w:spacing w:after="0"/>
            </w:pPr>
            <w:proofErr w:type="spellStart"/>
            <w:r w:rsidRPr="00286EE6">
              <w:t>NaamGebeurtenis</w:t>
            </w:r>
            <w:proofErr w:type="spellEnd"/>
            <w:r w:rsidRPr="00286EE6">
              <w:t xml:space="preserve"> = </w:t>
            </w:r>
            <w:proofErr w:type="spellStart"/>
            <w:r w:rsidRPr="00E467FB">
              <w:rPr>
                <w:color w:val="00B050"/>
              </w:rPr>
              <w:t>inmetenMaaiveld</w:t>
            </w:r>
            <w:proofErr w:type="spellEnd"/>
          </w:p>
        </w:tc>
      </w:tr>
      <w:tr w:rsidR="00D146B6" w:rsidRPr="00286EE6" w14:paraId="361F4E01" w14:textId="77777777" w:rsidTr="004F3140">
        <w:trPr>
          <w:tblCellSpacing w:w="15" w:type="dxa"/>
        </w:trPr>
        <w:tc>
          <w:tcPr>
            <w:tcW w:w="2635" w:type="dxa"/>
            <w:hideMark/>
          </w:tcPr>
          <w:p w14:paraId="7FB03638" w14:textId="77777777" w:rsidR="00D146B6" w:rsidRPr="00286EE6" w:rsidRDefault="00D146B6" w:rsidP="004F3140">
            <w:pPr>
              <w:pStyle w:val="Plattetekst"/>
              <w:widowControl w:val="0"/>
              <w:spacing w:after="0"/>
            </w:pPr>
            <w:r w:rsidRPr="00286EE6">
              <w:t xml:space="preserve">Toelichting </w:t>
            </w:r>
          </w:p>
        </w:tc>
        <w:tc>
          <w:tcPr>
            <w:tcW w:w="4691" w:type="dxa"/>
            <w:vAlign w:val="center"/>
            <w:hideMark/>
          </w:tcPr>
          <w:p w14:paraId="261D0B51" w14:textId="77777777" w:rsidR="00D146B6" w:rsidRPr="00286EE6" w:rsidRDefault="00D146B6" w:rsidP="004F3140">
            <w:pPr>
              <w:pStyle w:val="Plattetekst"/>
              <w:widowControl w:val="0"/>
              <w:spacing w:after="0"/>
            </w:pPr>
            <w:r w:rsidRPr="00286EE6">
              <w:t xml:space="preserve">De maaiveldpositie bij de </w:t>
            </w:r>
            <w:r w:rsidRPr="00E467FB">
              <w:rPr>
                <w:color w:val="00B050"/>
              </w:rPr>
              <w:t>put is tijdens een meetronde opnieuw vastgesteld.</w:t>
            </w:r>
            <w:r w:rsidRPr="00286EE6">
              <w:t xml:space="preserve"> De posities van de put zelf zijn ongewijzigd omdat </w:t>
            </w:r>
            <w:r w:rsidRPr="00E467FB">
              <w:rPr>
                <w:color w:val="00B050"/>
              </w:rPr>
              <w:t>deze niet opnieuw zijn vastgesteld</w:t>
            </w:r>
          </w:p>
          <w:p w14:paraId="4347D766" w14:textId="77777777" w:rsidR="00D146B6" w:rsidRPr="00286EE6" w:rsidRDefault="00D146B6" w:rsidP="004F3140">
            <w:pPr>
              <w:pStyle w:val="Plattetekst"/>
              <w:widowControl w:val="0"/>
              <w:spacing w:after="0"/>
            </w:pPr>
          </w:p>
        </w:tc>
      </w:tr>
    </w:tbl>
    <w:p w14:paraId="6A00500E" w14:textId="77777777" w:rsidR="00D146B6" w:rsidRPr="00286EE6" w:rsidRDefault="00D146B6" w:rsidP="00D146B6">
      <w:r>
        <w:rPr>
          <w:noProof/>
        </w:rPr>
        <w:lastRenderedPageBreak/>
        <mc:AlternateContent>
          <mc:Choice Requires="wps">
            <w:drawing>
              <wp:anchor distT="0" distB="0" distL="114300" distR="114300" simplePos="0" relativeHeight="251668992" behindDoc="0" locked="0" layoutInCell="1" allowOverlap="1" wp14:anchorId="599B4EB1" wp14:editId="3626D430">
                <wp:simplePos x="0" y="0"/>
                <wp:positionH relativeFrom="column">
                  <wp:posOffset>312420</wp:posOffset>
                </wp:positionH>
                <wp:positionV relativeFrom="paragraph">
                  <wp:posOffset>774700</wp:posOffset>
                </wp:positionV>
                <wp:extent cx="1727200" cy="6350"/>
                <wp:effectExtent l="0" t="0" r="25400" b="31750"/>
                <wp:wrapNone/>
                <wp:docPr id="1" name="Rechte verbindingslijn 1"/>
                <wp:cNvGraphicFramePr/>
                <a:graphic xmlns:a="http://schemas.openxmlformats.org/drawingml/2006/main">
                  <a:graphicData uri="http://schemas.microsoft.com/office/word/2010/wordprocessingShape">
                    <wps:wsp>
                      <wps:cNvCnPr/>
                      <wps:spPr>
                        <a:xfrm flipV="1">
                          <a:off x="0" y="0"/>
                          <a:ext cx="172720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A91E7D" id="Rechte verbindingslijn 1"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24.6pt,61pt" to="160.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" strokecolor="#bc4542 [3045]"/>
            </w:pict>
          </mc:Fallback>
        </mc:AlternateContent>
      </w:r>
      <w:r w:rsidRPr="00286EE6">
        <w:rPr>
          <w:noProof/>
        </w:rPr>
        <mc:AlternateContent>
          <mc:Choice Requires="wps">
            <w:drawing>
              <wp:anchor distT="0" distB="0" distL="114300" distR="114300" simplePos="0" relativeHeight="251665920" behindDoc="0" locked="0" layoutInCell="1" allowOverlap="1" wp14:anchorId="0AA700E5" wp14:editId="43DA014C">
                <wp:simplePos x="0" y="0"/>
                <wp:positionH relativeFrom="column">
                  <wp:posOffset>306070</wp:posOffset>
                </wp:positionH>
                <wp:positionV relativeFrom="paragraph">
                  <wp:posOffset>904240</wp:posOffset>
                </wp:positionV>
                <wp:extent cx="1752600" cy="12700"/>
                <wp:effectExtent l="0" t="0" r="19050" b="25400"/>
                <wp:wrapNone/>
                <wp:docPr id="6" name="Rechte verbindingslijn 6"/>
                <wp:cNvGraphicFramePr/>
                <a:graphic xmlns:a="http://schemas.openxmlformats.org/drawingml/2006/main">
                  <a:graphicData uri="http://schemas.microsoft.com/office/word/2010/wordprocessingShape">
                    <wps:wsp>
                      <wps:cNvCnPr/>
                      <wps:spPr>
                        <a:xfrm>
                          <a:off x="0" y="0"/>
                          <a:ext cx="1752600" cy="127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9637E46" id="Rechte verbindingslijn 6"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4.1pt,71.2pt" to="162.1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" strokecolor="#bc4542 [3045]"/>
            </w:pict>
          </mc:Fallback>
        </mc:AlternateContent>
      </w:r>
      <w:r w:rsidRPr="00286EE6">
        <w:rPr>
          <w:noProof/>
        </w:rPr>
        <w:drawing>
          <wp:inline distT="0" distB="0" distL="0" distR="0" wp14:anchorId="1D708B9D" wp14:editId="01A8D90F">
            <wp:extent cx="3723005" cy="150241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3005" cy="1502410"/>
                    </a:xfrm>
                    <a:prstGeom prst="rect">
                      <a:avLst/>
                    </a:prstGeom>
                    <a:noFill/>
                    <a:ln>
                      <a:noFill/>
                    </a:ln>
                  </pic:spPr>
                </pic:pic>
              </a:graphicData>
            </a:graphic>
          </wp:inline>
        </w:drawing>
      </w:r>
    </w:p>
    <w:p w14:paraId="290C252B" w14:textId="77777777" w:rsidR="00D146B6" w:rsidRPr="00286EE6" w:rsidRDefault="00D146B6" w:rsidP="00D146B6"/>
    <w:p w14:paraId="51FAB4AB" w14:textId="77777777" w:rsidR="00D146B6" w:rsidRPr="00286EE6" w:rsidRDefault="00D146B6" w:rsidP="00D146B6">
      <w:r w:rsidRPr="00286EE6">
        <w:t xml:space="preserve">[zie </w:t>
      </w:r>
      <w:r w:rsidRPr="00286EE6">
        <w:fldChar w:fldCharType="begin"/>
      </w:r>
      <w:r w:rsidRPr="00286EE6">
        <w:instrText xml:space="preserve"> REF _Ref504376489 \r \h  \* MERGEFORMAT </w:instrText>
      </w:r>
      <w:r w:rsidRPr="00286EE6">
        <w:fldChar w:fldCharType="separate"/>
      </w:r>
      <w:r w:rsidRPr="00286EE6">
        <w:t>7.1.2</w:t>
      </w:r>
      <w:r w:rsidRPr="00286EE6">
        <w:fldChar w:fldCharType="end"/>
      </w:r>
      <w:r w:rsidRPr="00286EE6">
        <w:t>]</w:t>
      </w:r>
    </w:p>
    <w:p w14:paraId="19F1D9FE" w14:textId="77777777" w:rsidR="00D146B6" w:rsidRPr="00286EE6" w:rsidRDefault="00D146B6" w:rsidP="00D146B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286EE6" w14:paraId="184426A9" w14:textId="77777777" w:rsidTr="004F3140">
        <w:trPr>
          <w:tblCellSpacing w:w="15" w:type="dxa"/>
        </w:trPr>
        <w:tc>
          <w:tcPr>
            <w:tcW w:w="2635" w:type="dxa"/>
            <w:hideMark/>
          </w:tcPr>
          <w:p w14:paraId="6E449EE4" w14:textId="77777777" w:rsidR="00D146B6" w:rsidRPr="0044293D" w:rsidRDefault="00D146B6" w:rsidP="004F3140">
            <w:pPr>
              <w:pStyle w:val="Plattetekst"/>
              <w:widowControl w:val="0"/>
              <w:spacing w:after="0"/>
              <w:rPr>
                <w:b/>
                <w:strike/>
              </w:rPr>
            </w:pPr>
            <w:r w:rsidRPr="0044293D">
              <w:rPr>
                <w:b/>
                <w:strike/>
              </w:rPr>
              <w:t>Naam attribuut</w:t>
            </w:r>
          </w:p>
        </w:tc>
        <w:tc>
          <w:tcPr>
            <w:tcW w:w="4691" w:type="dxa"/>
            <w:vAlign w:val="center"/>
            <w:hideMark/>
          </w:tcPr>
          <w:p w14:paraId="599084D1" w14:textId="77777777" w:rsidR="00D146B6" w:rsidRPr="0044293D" w:rsidRDefault="00D146B6" w:rsidP="004F3140">
            <w:pPr>
              <w:pStyle w:val="Plattetekst"/>
              <w:widowControl w:val="0"/>
              <w:spacing w:after="0"/>
              <w:rPr>
                <w:strike/>
              </w:rPr>
            </w:pPr>
            <w:r w:rsidRPr="0044293D">
              <w:rPr>
                <w:strike/>
              </w:rPr>
              <w:t xml:space="preserve">putstabiliteit    </w:t>
            </w:r>
          </w:p>
        </w:tc>
      </w:tr>
      <w:tr w:rsidR="00D146B6" w:rsidRPr="00286EE6" w14:paraId="164BCD16" w14:textId="77777777" w:rsidTr="004F3140">
        <w:trPr>
          <w:tblCellSpacing w:w="15" w:type="dxa"/>
        </w:trPr>
        <w:tc>
          <w:tcPr>
            <w:tcW w:w="2635" w:type="dxa"/>
          </w:tcPr>
          <w:p w14:paraId="098BE7FB" w14:textId="77777777" w:rsidR="00D146B6" w:rsidRPr="0044293D" w:rsidRDefault="00D146B6" w:rsidP="004F3140">
            <w:pPr>
              <w:pStyle w:val="Plattetekst"/>
              <w:widowControl w:val="0"/>
              <w:spacing w:after="0"/>
              <w:rPr>
                <w:strike/>
              </w:rPr>
            </w:pPr>
            <w:r w:rsidRPr="0044293D">
              <w:rPr>
                <w:strike/>
              </w:rPr>
              <w:t>Rol</w:t>
            </w:r>
          </w:p>
        </w:tc>
        <w:tc>
          <w:tcPr>
            <w:tcW w:w="4691" w:type="dxa"/>
            <w:vAlign w:val="center"/>
          </w:tcPr>
          <w:p w14:paraId="574F3FB4" w14:textId="77777777" w:rsidR="00D146B6" w:rsidRPr="0044293D" w:rsidRDefault="00D146B6" w:rsidP="004F3140">
            <w:pPr>
              <w:pStyle w:val="Plattetekst"/>
              <w:widowControl w:val="0"/>
              <w:spacing w:after="0"/>
              <w:rPr>
                <w:strike/>
              </w:rPr>
            </w:pPr>
            <w:r w:rsidRPr="0044293D">
              <w:rPr>
                <w:strike/>
              </w:rPr>
              <w:t xml:space="preserve">Validatiegegeven </w:t>
            </w:r>
          </w:p>
        </w:tc>
      </w:tr>
      <w:tr w:rsidR="00D146B6" w:rsidRPr="00286EE6" w14:paraId="1CFC2927" w14:textId="77777777" w:rsidTr="004F3140">
        <w:trPr>
          <w:tblCellSpacing w:w="15" w:type="dxa"/>
        </w:trPr>
        <w:tc>
          <w:tcPr>
            <w:tcW w:w="2635" w:type="dxa"/>
            <w:hideMark/>
          </w:tcPr>
          <w:p w14:paraId="75077FA8" w14:textId="77777777" w:rsidR="00D146B6" w:rsidRPr="0044293D" w:rsidRDefault="00D146B6" w:rsidP="004F3140">
            <w:pPr>
              <w:pStyle w:val="Plattetekst"/>
              <w:widowControl w:val="0"/>
              <w:spacing w:after="0"/>
              <w:rPr>
                <w:strike/>
              </w:rPr>
            </w:pPr>
            <w:r w:rsidRPr="0044293D">
              <w:rPr>
                <w:strike/>
              </w:rPr>
              <w:t>Regels IMBRO/A</w:t>
            </w:r>
          </w:p>
        </w:tc>
        <w:tc>
          <w:tcPr>
            <w:tcW w:w="4691" w:type="dxa"/>
            <w:vAlign w:val="center"/>
            <w:hideMark/>
          </w:tcPr>
          <w:p w14:paraId="3BB958DA" w14:textId="77777777" w:rsidR="00D146B6" w:rsidRPr="0044293D" w:rsidRDefault="00D146B6" w:rsidP="004F3140">
            <w:pPr>
              <w:pStyle w:val="Plattetekst"/>
              <w:widowControl w:val="0"/>
              <w:spacing w:after="0"/>
              <w:rPr>
                <w:strike/>
              </w:rPr>
            </w:pPr>
            <w:r w:rsidRPr="0044293D">
              <w:rPr>
                <w:strike/>
              </w:rPr>
              <w:t xml:space="preserve">De waarde van het gegeven mag niet ontbreken. </w:t>
            </w:r>
          </w:p>
          <w:p w14:paraId="509270BF" w14:textId="77777777" w:rsidR="00D146B6" w:rsidRPr="0044293D" w:rsidRDefault="00D146B6" w:rsidP="004F3140">
            <w:pPr>
              <w:pStyle w:val="Plattetekst"/>
              <w:widowControl w:val="0"/>
              <w:spacing w:after="0"/>
              <w:rPr>
                <w:strike/>
              </w:rPr>
            </w:pPr>
          </w:p>
        </w:tc>
      </w:tr>
      <w:tr w:rsidR="00D146B6" w:rsidRPr="00286EE6" w14:paraId="16D10988" w14:textId="77777777" w:rsidTr="004F3140">
        <w:trPr>
          <w:tblCellSpacing w:w="15" w:type="dxa"/>
        </w:trPr>
        <w:tc>
          <w:tcPr>
            <w:tcW w:w="2635" w:type="dxa"/>
            <w:hideMark/>
          </w:tcPr>
          <w:p w14:paraId="10C387E0" w14:textId="77777777" w:rsidR="00D146B6" w:rsidRPr="0044293D" w:rsidRDefault="00D146B6" w:rsidP="004F3140">
            <w:pPr>
              <w:pStyle w:val="Plattetekst"/>
              <w:widowControl w:val="0"/>
              <w:spacing w:after="0"/>
              <w:rPr>
                <w:b/>
                <w:strike/>
              </w:rPr>
            </w:pPr>
            <w:r w:rsidRPr="0044293D">
              <w:rPr>
                <w:b/>
                <w:strike/>
              </w:rPr>
              <w:t>Naam attribuut</w:t>
            </w:r>
          </w:p>
        </w:tc>
        <w:tc>
          <w:tcPr>
            <w:tcW w:w="4691" w:type="dxa"/>
            <w:vAlign w:val="center"/>
            <w:hideMark/>
          </w:tcPr>
          <w:p w14:paraId="38405386" w14:textId="77777777" w:rsidR="00D146B6" w:rsidRPr="0044293D" w:rsidRDefault="00D146B6" w:rsidP="004F3140">
            <w:pPr>
              <w:pStyle w:val="Plattetekst"/>
              <w:widowControl w:val="0"/>
              <w:spacing w:after="0"/>
              <w:rPr>
                <w:strike/>
              </w:rPr>
            </w:pPr>
            <w:r w:rsidRPr="0044293D">
              <w:rPr>
                <w:strike/>
              </w:rPr>
              <w:t xml:space="preserve">maaiveld stabiel    </w:t>
            </w:r>
          </w:p>
        </w:tc>
      </w:tr>
      <w:tr w:rsidR="00D146B6" w:rsidRPr="00286EE6" w14:paraId="09FF6ED5" w14:textId="77777777" w:rsidTr="004F3140">
        <w:trPr>
          <w:tblCellSpacing w:w="15" w:type="dxa"/>
        </w:trPr>
        <w:tc>
          <w:tcPr>
            <w:tcW w:w="2635" w:type="dxa"/>
          </w:tcPr>
          <w:p w14:paraId="6C6775AE" w14:textId="77777777" w:rsidR="00D146B6" w:rsidRPr="0044293D" w:rsidRDefault="00D146B6" w:rsidP="004F3140">
            <w:pPr>
              <w:pStyle w:val="Plattetekst"/>
              <w:widowControl w:val="0"/>
              <w:spacing w:after="0"/>
              <w:rPr>
                <w:strike/>
              </w:rPr>
            </w:pPr>
            <w:r w:rsidRPr="0044293D">
              <w:rPr>
                <w:strike/>
              </w:rPr>
              <w:t>Rol</w:t>
            </w:r>
          </w:p>
        </w:tc>
        <w:tc>
          <w:tcPr>
            <w:tcW w:w="4691" w:type="dxa"/>
            <w:vAlign w:val="center"/>
          </w:tcPr>
          <w:p w14:paraId="581A74CB" w14:textId="77777777" w:rsidR="00D146B6" w:rsidRPr="0044293D" w:rsidRDefault="00D146B6" w:rsidP="004F3140">
            <w:pPr>
              <w:pStyle w:val="Plattetekst"/>
              <w:widowControl w:val="0"/>
              <w:spacing w:after="0"/>
              <w:rPr>
                <w:strike/>
              </w:rPr>
            </w:pPr>
            <w:r w:rsidRPr="0044293D">
              <w:rPr>
                <w:strike/>
              </w:rPr>
              <w:t>Validatiegegeven</w:t>
            </w:r>
          </w:p>
        </w:tc>
      </w:tr>
      <w:tr w:rsidR="00D146B6" w:rsidRPr="00286EE6" w14:paraId="6B0FBFFC" w14:textId="77777777" w:rsidTr="004F3140">
        <w:trPr>
          <w:tblCellSpacing w:w="15" w:type="dxa"/>
        </w:trPr>
        <w:tc>
          <w:tcPr>
            <w:tcW w:w="2635" w:type="dxa"/>
            <w:hideMark/>
          </w:tcPr>
          <w:p w14:paraId="274BA81D" w14:textId="77777777" w:rsidR="00D146B6" w:rsidRPr="0044293D" w:rsidRDefault="00D146B6" w:rsidP="004F3140">
            <w:pPr>
              <w:pStyle w:val="Plattetekst"/>
              <w:widowControl w:val="0"/>
              <w:spacing w:after="0"/>
              <w:rPr>
                <w:strike/>
              </w:rPr>
            </w:pPr>
            <w:r w:rsidRPr="0044293D">
              <w:rPr>
                <w:strike/>
              </w:rPr>
              <w:t>Regels IMBRO/A</w:t>
            </w:r>
          </w:p>
        </w:tc>
        <w:tc>
          <w:tcPr>
            <w:tcW w:w="4691" w:type="dxa"/>
            <w:vAlign w:val="center"/>
            <w:hideMark/>
          </w:tcPr>
          <w:p w14:paraId="1C7D25FF" w14:textId="77777777" w:rsidR="00D146B6" w:rsidRPr="0044293D" w:rsidRDefault="00D146B6" w:rsidP="004F3140">
            <w:pPr>
              <w:pStyle w:val="Plattetekst"/>
              <w:widowControl w:val="0"/>
              <w:spacing w:after="0"/>
              <w:rPr>
                <w:strike/>
              </w:rPr>
            </w:pPr>
            <w:r w:rsidRPr="0044293D">
              <w:rPr>
                <w:strike/>
              </w:rPr>
              <w:t xml:space="preserve">De waarde van het gegeven mag niet ontbreken. </w:t>
            </w:r>
          </w:p>
          <w:p w14:paraId="082769BA" w14:textId="77777777" w:rsidR="00D146B6" w:rsidRPr="0044293D" w:rsidRDefault="00D146B6" w:rsidP="004F3140">
            <w:pPr>
              <w:pStyle w:val="Plattetekst"/>
              <w:widowControl w:val="0"/>
              <w:spacing w:after="0"/>
              <w:rPr>
                <w:strike/>
              </w:rPr>
            </w:pPr>
          </w:p>
        </w:tc>
      </w:tr>
      <w:tr w:rsidR="00D146B6" w:rsidRPr="00286EE6" w14:paraId="54C26954" w14:textId="77777777" w:rsidTr="004F3140">
        <w:trPr>
          <w:tblCellSpacing w:w="15" w:type="dxa"/>
        </w:trPr>
        <w:tc>
          <w:tcPr>
            <w:tcW w:w="2635" w:type="dxa"/>
            <w:hideMark/>
          </w:tcPr>
          <w:p w14:paraId="56452852" w14:textId="77777777" w:rsidR="00D146B6" w:rsidRPr="00286EE6" w:rsidRDefault="00D146B6" w:rsidP="004F3140">
            <w:pPr>
              <w:pStyle w:val="Plattetekst"/>
              <w:widowControl w:val="0"/>
              <w:spacing w:after="0"/>
              <w:rPr>
                <w:b/>
              </w:rPr>
            </w:pPr>
            <w:r w:rsidRPr="00286EE6">
              <w:rPr>
                <w:b/>
              </w:rPr>
              <w:t>Naam attribuut</w:t>
            </w:r>
          </w:p>
        </w:tc>
        <w:tc>
          <w:tcPr>
            <w:tcW w:w="4691" w:type="dxa"/>
            <w:vAlign w:val="center"/>
            <w:hideMark/>
          </w:tcPr>
          <w:p w14:paraId="3628C2B5" w14:textId="77777777" w:rsidR="00D146B6" w:rsidRPr="00286EE6" w:rsidRDefault="00D146B6" w:rsidP="004F3140">
            <w:pPr>
              <w:pStyle w:val="Plattetekst"/>
              <w:widowControl w:val="0"/>
              <w:spacing w:after="0"/>
            </w:pPr>
            <w:r w:rsidRPr="00286EE6">
              <w:t xml:space="preserve">maaiveldpositie    </w:t>
            </w:r>
          </w:p>
        </w:tc>
      </w:tr>
      <w:tr w:rsidR="00D146B6" w:rsidRPr="00286EE6" w14:paraId="0CDACA8B" w14:textId="77777777" w:rsidTr="004F3140">
        <w:trPr>
          <w:tblCellSpacing w:w="15" w:type="dxa"/>
        </w:trPr>
        <w:tc>
          <w:tcPr>
            <w:tcW w:w="2635" w:type="dxa"/>
            <w:hideMark/>
          </w:tcPr>
          <w:p w14:paraId="414F919C" w14:textId="77777777" w:rsidR="00D146B6" w:rsidRDefault="00D146B6" w:rsidP="004F3140">
            <w:pPr>
              <w:pStyle w:val="Plattetekst"/>
              <w:widowControl w:val="0"/>
              <w:spacing w:after="0"/>
            </w:pPr>
            <w:r w:rsidRPr="00286EE6">
              <w:t>Regels IMBRO/A</w:t>
            </w:r>
          </w:p>
          <w:p w14:paraId="2491DC33" w14:textId="77777777" w:rsidR="00D146B6" w:rsidRPr="00286EE6" w:rsidRDefault="00D146B6" w:rsidP="004F3140">
            <w:pPr>
              <w:pStyle w:val="Plattetekst"/>
              <w:widowControl w:val="0"/>
              <w:spacing w:after="0"/>
            </w:pPr>
            <w:r w:rsidRPr="005A5035">
              <w:rPr>
                <w:color w:val="00B050"/>
              </w:rPr>
              <w:t>Regels</w:t>
            </w:r>
          </w:p>
        </w:tc>
        <w:tc>
          <w:tcPr>
            <w:tcW w:w="4691" w:type="dxa"/>
            <w:vAlign w:val="center"/>
            <w:hideMark/>
          </w:tcPr>
          <w:p w14:paraId="0AB951CB" w14:textId="77777777" w:rsidR="00D146B6" w:rsidRDefault="00D146B6" w:rsidP="004F3140">
            <w:pPr>
              <w:pStyle w:val="Plattetekst"/>
              <w:widowControl w:val="0"/>
              <w:spacing w:after="0"/>
            </w:pPr>
            <w:r w:rsidRPr="00286EE6">
              <w:t xml:space="preserve">De waarde van het gegeven mag niet ontbreken. </w:t>
            </w:r>
          </w:p>
          <w:p w14:paraId="0283943E" w14:textId="77777777" w:rsidR="00D146B6" w:rsidRPr="00286EE6" w:rsidRDefault="00D146B6" w:rsidP="004F3140">
            <w:pPr>
              <w:pStyle w:val="Plattetekst"/>
              <w:widowControl w:val="0"/>
              <w:spacing w:after="0"/>
            </w:pPr>
            <w:r w:rsidRPr="00E467FB">
              <w:rPr>
                <w:color w:val="00B050"/>
              </w:rPr>
              <w:t>De waarde van het gegeven mag gelijk zijn aan de actuele waarde in de registratie ondergrond.</w:t>
            </w:r>
          </w:p>
        </w:tc>
      </w:tr>
    </w:tbl>
    <w:p w14:paraId="4098FCEE" w14:textId="77777777" w:rsidR="00D146B6" w:rsidRPr="00286EE6" w:rsidRDefault="00D146B6" w:rsidP="00D146B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286EE6" w14:paraId="0741B403" w14:textId="77777777" w:rsidTr="004F3140">
        <w:trPr>
          <w:tblCellSpacing w:w="15" w:type="dxa"/>
        </w:trPr>
        <w:tc>
          <w:tcPr>
            <w:tcW w:w="2635" w:type="dxa"/>
            <w:hideMark/>
          </w:tcPr>
          <w:p w14:paraId="482C1D67" w14:textId="77777777" w:rsidR="00D146B6" w:rsidRPr="00286EE6" w:rsidRDefault="00D146B6" w:rsidP="004F3140">
            <w:pPr>
              <w:pStyle w:val="Plattetekst"/>
              <w:widowControl w:val="0"/>
              <w:spacing w:after="0"/>
              <w:rPr>
                <w:b/>
              </w:rPr>
            </w:pPr>
            <w:r w:rsidRPr="00286EE6">
              <w:rPr>
                <w:b/>
              </w:rPr>
              <w:t>Naam attribuut</w:t>
            </w:r>
          </w:p>
        </w:tc>
        <w:tc>
          <w:tcPr>
            <w:tcW w:w="4691" w:type="dxa"/>
            <w:vAlign w:val="center"/>
            <w:hideMark/>
          </w:tcPr>
          <w:p w14:paraId="5F70D900" w14:textId="77777777" w:rsidR="00D146B6" w:rsidRPr="00286EE6" w:rsidRDefault="00D146B6" w:rsidP="004F3140">
            <w:pPr>
              <w:pStyle w:val="Plattetekst"/>
              <w:widowControl w:val="0"/>
              <w:spacing w:after="0"/>
            </w:pPr>
            <w:r w:rsidRPr="00286EE6">
              <w:t xml:space="preserve">methode positiebepaling maaiveld    </w:t>
            </w:r>
          </w:p>
        </w:tc>
      </w:tr>
      <w:tr w:rsidR="00D146B6" w:rsidRPr="00286EE6" w14:paraId="5DD43BF0" w14:textId="77777777" w:rsidTr="004F3140">
        <w:trPr>
          <w:tblCellSpacing w:w="15" w:type="dxa"/>
        </w:trPr>
        <w:tc>
          <w:tcPr>
            <w:tcW w:w="2635" w:type="dxa"/>
            <w:hideMark/>
          </w:tcPr>
          <w:p w14:paraId="7EA396DA" w14:textId="77777777" w:rsidR="00D146B6" w:rsidRPr="00286EE6" w:rsidRDefault="00D146B6" w:rsidP="004F3140">
            <w:pPr>
              <w:pStyle w:val="Plattetekst"/>
              <w:widowControl w:val="0"/>
              <w:spacing w:after="0"/>
            </w:pPr>
            <w:r w:rsidRPr="00286EE6">
              <w:t xml:space="preserve">Regels </w:t>
            </w:r>
          </w:p>
        </w:tc>
        <w:tc>
          <w:tcPr>
            <w:tcW w:w="4691" w:type="dxa"/>
            <w:vAlign w:val="center"/>
            <w:hideMark/>
          </w:tcPr>
          <w:p w14:paraId="64DF1923" w14:textId="77777777" w:rsidR="00D146B6" w:rsidRPr="00286EE6" w:rsidRDefault="00D146B6" w:rsidP="004F3140">
            <w:pPr>
              <w:pStyle w:val="Plattetekst"/>
              <w:spacing w:after="0"/>
            </w:pPr>
            <w:r w:rsidRPr="00286EE6">
              <w:t>De waarde van het gegeven mag gelijk zijn aan de actuele waarde in de registratie ondergrond.</w:t>
            </w:r>
          </w:p>
        </w:tc>
      </w:tr>
    </w:tbl>
    <w:p w14:paraId="320C596E" w14:textId="77777777" w:rsidR="00D146B6" w:rsidRDefault="00D146B6" w:rsidP="00D146B6"/>
    <w:p w14:paraId="1ECF9260" w14:textId="77777777" w:rsidR="00D146B6" w:rsidRPr="00051DA4" w:rsidRDefault="00D146B6" w:rsidP="00D146B6"/>
    <w:p w14:paraId="1C2F364F" w14:textId="77777777" w:rsidR="00D146B6" w:rsidRDefault="00D146B6" w:rsidP="00D146B6">
      <w:pPr>
        <w:pStyle w:val="Kop2"/>
      </w:pPr>
      <w:bookmarkStart w:id="2" w:name="_Toc504380805"/>
      <w:r>
        <w:t>GMW-Posities</w:t>
      </w:r>
      <w:bookmarkEnd w:id="2"/>
      <w:r>
        <w:t>-inmeten</w:t>
      </w:r>
    </w:p>
    <w:p w14:paraId="5A432879" w14:textId="77777777" w:rsidR="00D146B6" w:rsidRDefault="00D146B6" w:rsidP="00D146B6">
      <w:pPr>
        <w:rPr>
          <w:b/>
          <w:i/>
          <w:highlight w:val="magenta"/>
        </w:rPr>
      </w:pPr>
    </w:p>
    <w:p w14:paraId="5D749780" w14:textId="77777777" w:rsidR="00D146B6" w:rsidRDefault="00D146B6" w:rsidP="00D146B6">
      <w:pPr>
        <w:rPr>
          <w:b/>
          <w:i/>
          <w:highlight w:val="magent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633293" w14:paraId="44F593E9" w14:textId="77777777" w:rsidTr="004F3140">
        <w:trPr>
          <w:tblCellSpacing w:w="15" w:type="dxa"/>
        </w:trPr>
        <w:tc>
          <w:tcPr>
            <w:tcW w:w="2635" w:type="dxa"/>
          </w:tcPr>
          <w:p w14:paraId="5CE4F8C4" w14:textId="77777777" w:rsidR="00D146B6" w:rsidRPr="00633293" w:rsidRDefault="00D146B6" w:rsidP="004F3140">
            <w:pPr>
              <w:pStyle w:val="Plattetekst"/>
              <w:widowControl w:val="0"/>
              <w:spacing w:after="0"/>
              <w:rPr>
                <w:b/>
              </w:rPr>
            </w:pPr>
            <w:r w:rsidRPr="008452C6">
              <w:t>Tussentijdse gebeurtenis</w:t>
            </w:r>
          </w:p>
        </w:tc>
        <w:tc>
          <w:tcPr>
            <w:tcW w:w="4691" w:type="dxa"/>
            <w:vAlign w:val="center"/>
          </w:tcPr>
          <w:p w14:paraId="57286D4A" w14:textId="77777777" w:rsidR="00D146B6" w:rsidRPr="00633293" w:rsidRDefault="00D146B6" w:rsidP="004F3140">
            <w:pPr>
              <w:pStyle w:val="Plattetekst"/>
              <w:widowControl w:val="0"/>
              <w:spacing w:after="0"/>
            </w:pPr>
          </w:p>
        </w:tc>
      </w:tr>
      <w:tr w:rsidR="00D146B6" w:rsidRPr="00633293" w14:paraId="72970FC9" w14:textId="77777777" w:rsidTr="004F3140">
        <w:trPr>
          <w:tblCellSpacing w:w="15" w:type="dxa"/>
        </w:trPr>
        <w:tc>
          <w:tcPr>
            <w:tcW w:w="2635" w:type="dxa"/>
            <w:hideMark/>
          </w:tcPr>
          <w:p w14:paraId="1C383E4B" w14:textId="77777777" w:rsidR="00D146B6" w:rsidRPr="00633293" w:rsidRDefault="00D146B6" w:rsidP="004F3140">
            <w:pPr>
              <w:pStyle w:val="Plattetekst"/>
              <w:widowControl w:val="0"/>
              <w:spacing w:after="0"/>
              <w:rPr>
                <w:b/>
              </w:rPr>
            </w:pPr>
            <w:r w:rsidRPr="00633293">
              <w:rPr>
                <w:b/>
              </w:rPr>
              <w:t xml:space="preserve">Naam </w:t>
            </w:r>
            <w:r>
              <w:rPr>
                <w:b/>
              </w:rPr>
              <w:t>gebeurtenis</w:t>
            </w:r>
          </w:p>
        </w:tc>
        <w:tc>
          <w:tcPr>
            <w:tcW w:w="4691" w:type="dxa"/>
            <w:vAlign w:val="center"/>
            <w:hideMark/>
          </w:tcPr>
          <w:p w14:paraId="34BA8542" w14:textId="77777777" w:rsidR="00D146B6" w:rsidRPr="00633293" w:rsidRDefault="00D146B6" w:rsidP="004F3140">
            <w:pPr>
              <w:pStyle w:val="Plattetekst"/>
              <w:widowControl w:val="0"/>
              <w:spacing w:after="0"/>
            </w:pPr>
            <w:proofErr w:type="spellStart"/>
            <w:r>
              <w:t>NaamGebeurtenis</w:t>
            </w:r>
            <w:proofErr w:type="spellEnd"/>
            <w:r>
              <w:t xml:space="preserve"> = </w:t>
            </w:r>
            <w:proofErr w:type="spellStart"/>
            <w:r w:rsidRPr="00E467FB">
              <w:rPr>
                <w:color w:val="00B050"/>
              </w:rPr>
              <w:t>inmeten</w:t>
            </w:r>
            <w:r>
              <w:rPr>
                <w:color w:val="00B050"/>
              </w:rPr>
              <w:t>P</w:t>
            </w:r>
            <w:r w:rsidRPr="00E467FB">
              <w:rPr>
                <w:color w:val="00B050"/>
              </w:rPr>
              <w:t>osities</w:t>
            </w:r>
            <w:proofErr w:type="spellEnd"/>
            <w:r w:rsidRPr="00E467FB">
              <w:rPr>
                <w:color w:val="00B050"/>
              </w:rPr>
              <w:t xml:space="preserve"> </w:t>
            </w:r>
          </w:p>
        </w:tc>
      </w:tr>
      <w:tr w:rsidR="00D146B6" w:rsidRPr="00633293" w14:paraId="43D9C030" w14:textId="77777777" w:rsidTr="004F3140">
        <w:trPr>
          <w:tblCellSpacing w:w="15" w:type="dxa"/>
        </w:trPr>
        <w:tc>
          <w:tcPr>
            <w:tcW w:w="2635" w:type="dxa"/>
            <w:hideMark/>
          </w:tcPr>
          <w:p w14:paraId="284597EB" w14:textId="77777777" w:rsidR="00D146B6" w:rsidRPr="00633293" w:rsidRDefault="00D146B6" w:rsidP="004F3140">
            <w:pPr>
              <w:pStyle w:val="Plattetekst"/>
              <w:widowControl w:val="0"/>
              <w:spacing w:after="0"/>
            </w:pPr>
            <w:r>
              <w:t>Toelichting</w:t>
            </w:r>
            <w:r w:rsidRPr="00633293">
              <w:t xml:space="preserve"> </w:t>
            </w:r>
          </w:p>
        </w:tc>
        <w:tc>
          <w:tcPr>
            <w:tcW w:w="4691" w:type="dxa"/>
            <w:vAlign w:val="center"/>
            <w:hideMark/>
          </w:tcPr>
          <w:p w14:paraId="10E1DCA1" w14:textId="77777777" w:rsidR="00D146B6" w:rsidRPr="00633293" w:rsidRDefault="00D146B6" w:rsidP="004F3140">
            <w:pPr>
              <w:pStyle w:val="Plattetekst"/>
              <w:widowControl w:val="0"/>
              <w:spacing w:after="0"/>
            </w:pPr>
            <w:r>
              <w:t>D</w:t>
            </w:r>
            <w:r w:rsidRPr="007C71CA">
              <w:t xml:space="preserve">e posities van de put en het maaiveld </w:t>
            </w:r>
            <w:r w:rsidRPr="00E467FB">
              <w:rPr>
                <w:color w:val="00B050"/>
              </w:rPr>
              <w:t>zijn opnieuw ingemeten en zijn daarom opnieuw vastgesteld</w:t>
            </w:r>
            <w:r w:rsidRPr="007C71CA">
              <w:t>.</w:t>
            </w:r>
          </w:p>
        </w:tc>
      </w:tr>
    </w:tbl>
    <w:p w14:paraId="13AED804" w14:textId="77777777" w:rsidR="00D146B6" w:rsidRDefault="00D146B6" w:rsidP="00D146B6">
      <w:pPr>
        <w:pStyle w:val="Plattetekst"/>
      </w:pPr>
      <w:r>
        <w:rPr>
          <w:noProof/>
        </w:rPr>
        <w:lastRenderedPageBreak/>
        <mc:AlternateContent>
          <mc:Choice Requires="wps">
            <w:drawing>
              <wp:anchor distT="0" distB="0" distL="114300" distR="114300" simplePos="0" relativeHeight="251667968" behindDoc="0" locked="0" layoutInCell="1" allowOverlap="1" wp14:anchorId="459BD1D1" wp14:editId="05CD0FB4">
                <wp:simplePos x="0" y="0"/>
                <wp:positionH relativeFrom="column">
                  <wp:posOffset>280670</wp:posOffset>
                </wp:positionH>
                <wp:positionV relativeFrom="paragraph">
                  <wp:posOffset>814070</wp:posOffset>
                </wp:positionV>
                <wp:extent cx="1663700" cy="6350"/>
                <wp:effectExtent l="0" t="0" r="31750" b="31750"/>
                <wp:wrapNone/>
                <wp:docPr id="9" name="Rechte verbindingslijn 9"/>
                <wp:cNvGraphicFramePr/>
                <a:graphic xmlns:a="http://schemas.openxmlformats.org/drawingml/2006/main">
                  <a:graphicData uri="http://schemas.microsoft.com/office/word/2010/wordprocessingShape">
                    <wps:wsp>
                      <wps:cNvCnPr/>
                      <wps:spPr>
                        <a:xfrm>
                          <a:off x="0" y="0"/>
                          <a:ext cx="166370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234A8DA" id="Rechte verbindingslijn 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2.1pt,64.1pt" to="153.1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" strokecolor="#bc4542 [3045]"/>
            </w:pict>
          </mc:Fallback>
        </mc:AlternateContent>
      </w:r>
      <w:r>
        <w:rPr>
          <w:noProof/>
        </w:rPr>
        <mc:AlternateContent>
          <mc:Choice Requires="wps">
            <w:drawing>
              <wp:anchor distT="0" distB="0" distL="114300" distR="114300" simplePos="0" relativeHeight="251666944" behindDoc="0" locked="0" layoutInCell="1" allowOverlap="1" wp14:anchorId="26E023FD" wp14:editId="7FD17234">
                <wp:simplePos x="0" y="0"/>
                <wp:positionH relativeFrom="column">
                  <wp:posOffset>287020</wp:posOffset>
                </wp:positionH>
                <wp:positionV relativeFrom="paragraph">
                  <wp:posOffset>1061720</wp:posOffset>
                </wp:positionV>
                <wp:extent cx="1841500" cy="0"/>
                <wp:effectExtent l="0" t="0" r="0" b="0"/>
                <wp:wrapNone/>
                <wp:docPr id="8" name="Rechte verbindingslijn 8"/>
                <wp:cNvGraphicFramePr/>
                <a:graphic xmlns:a="http://schemas.openxmlformats.org/drawingml/2006/main">
                  <a:graphicData uri="http://schemas.microsoft.com/office/word/2010/wordprocessingShape">
                    <wps:wsp>
                      <wps:cNvCnPr/>
                      <wps:spPr>
                        <a:xfrm>
                          <a:off x="0" y="0"/>
                          <a:ext cx="18415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ED75FE" id="Rechte verbindingslijn 8"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2.6pt,83.6pt" to="167.6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" strokecolor="#bc4542 [3045]"/>
            </w:pict>
          </mc:Fallback>
        </mc:AlternateContent>
      </w:r>
      <w:r w:rsidRPr="00F819BB">
        <w:rPr>
          <w:noProof/>
        </w:rPr>
        <w:drawing>
          <wp:inline distT="0" distB="0" distL="0" distR="0" wp14:anchorId="2117382B" wp14:editId="12D28617">
            <wp:extent cx="4184650" cy="2946400"/>
            <wp:effectExtent l="0" t="0" r="635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4650" cy="2946400"/>
                    </a:xfrm>
                    <a:prstGeom prst="rect">
                      <a:avLst/>
                    </a:prstGeom>
                    <a:noFill/>
                    <a:ln>
                      <a:noFill/>
                    </a:ln>
                  </pic:spPr>
                </pic:pic>
              </a:graphicData>
            </a:graphic>
          </wp:inline>
        </w:drawing>
      </w:r>
    </w:p>
    <w:p w14:paraId="35A1DE7B" w14:textId="77777777" w:rsidR="00D146B6" w:rsidRDefault="00D146B6" w:rsidP="00D146B6">
      <w:r>
        <w:t xml:space="preserve">[zie </w:t>
      </w:r>
      <w:r>
        <w:fldChar w:fldCharType="begin"/>
      </w:r>
      <w:r>
        <w:instrText xml:space="preserve"> REF _Ref504376489 \r \h </w:instrText>
      </w:r>
      <w:r>
        <w:fldChar w:fldCharType="separate"/>
      </w:r>
      <w:r>
        <w:t>7.1.2</w:t>
      </w:r>
      <w:r>
        <w:fldChar w:fldCharType="end"/>
      </w:r>
      <w:r>
        <w:t>]</w:t>
      </w:r>
    </w:p>
    <w:p w14:paraId="1DE0E409" w14:textId="77777777" w:rsidR="00D146B6" w:rsidRDefault="00D146B6" w:rsidP="00D146B6">
      <w:pPr>
        <w:pStyle w:val="Plattetekst"/>
        <w:widowControl w:val="0"/>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740F7A" w14:paraId="38A0B7D5" w14:textId="77777777" w:rsidTr="004F3140">
        <w:trPr>
          <w:tblCellSpacing w:w="15" w:type="dxa"/>
        </w:trPr>
        <w:tc>
          <w:tcPr>
            <w:tcW w:w="2635" w:type="dxa"/>
            <w:hideMark/>
          </w:tcPr>
          <w:p w14:paraId="5798EE75" w14:textId="77777777" w:rsidR="00D146B6" w:rsidRPr="000F06AC" w:rsidRDefault="00D146B6" w:rsidP="004F3140">
            <w:pPr>
              <w:pStyle w:val="Plattetekst"/>
              <w:widowControl w:val="0"/>
              <w:spacing w:after="0"/>
              <w:rPr>
                <w:b/>
                <w:strike/>
              </w:rPr>
            </w:pPr>
            <w:r w:rsidRPr="000F06AC">
              <w:rPr>
                <w:b/>
                <w:strike/>
              </w:rPr>
              <w:t>Naam attribuut</w:t>
            </w:r>
          </w:p>
        </w:tc>
        <w:tc>
          <w:tcPr>
            <w:tcW w:w="4691" w:type="dxa"/>
            <w:vAlign w:val="center"/>
            <w:hideMark/>
          </w:tcPr>
          <w:p w14:paraId="2100D965" w14:textId="77777777" w:rsidR="00D146B6" w:rsidRPr="000F06AC" w:rsidRDefault="00D146B6" w:rsidP="004F3140">
            <w:pPr>
              <w:pStyle w:val="Plattetekst"/>
              <w:widowControl w:val="0"/>
              <w:spacing w:after="0"/>
              <w:rPr>
                <w:strike/>
              </w:rPr>
            </w:pPr>
            <w:r w:rsidRPr="000F06AC">
              <w:rPr>
                <w:strike/>
              </w:rPr>
              <w:t xml:space="preserve">putstabiliteit    </w:t>
            </w:r>
          </w:p>
        </w:tc>
      </w:tr>
      <w:tr w:rsidR="00D146B6" w:rsidRPr="00740F7A" w14:paraId="3CDC1DB5" w14:textId="77777777" w:rsidTr="004F3140">
        <w:trPr>
          <w:tblCellSpacing w:w="15" w:type="dxa"/>
        </w:trPr>
        <w:tc>
          <w:tcPr>
            <w:tcW w:w="2635" w:type="dxa"/>
          </w:tcPr>
          <w:p w14:paraId="08B92C71" w14:textId="77777777" w:rsidR="00D146B6" w:rsidRPr="000F06AC" w:rsidRDefault="00D146B6" w:rsidP="004F3140">
            <w:pPr>
              <w:pStyle w:val="Plattetekst"/>
              <w:widowControl w:val="0"/>
              <w:spacing w:after="0"/>
              <w:rPr>
                <w:strike/>
              </w:rPr>
            </w:pPr>
            <w:r w:rsidRPr="000F06AC">
              <w:rPr>
                <w:strike/>
              </w:rPr>
              <w:t>Rol</w:t>
            </w:r>
          </w:p>
        </w:tc>
        <w:tc>
          <w:tcPr>
            <w:tcW w:w="4691" w:type="dxa"/>
            <w:vAlign w:val="center"/>
          </w:tcPr>
          <w:p w14:paraId="42EA9828" w14:textId="77777777" w:rsidR="00D146B6" w:rsidRPr="000F06AC" w:rsidRDefault="00D146B6" w:rsidP="004F3140">
            <w:pPr>
              <w:pStyle w:val="Plattetekst"/>
              <w:widowControl w:val="0"/>
              <w:spacing w:after="0"/>
              <w:rPr>
                <w:strike/>
              </w:rPr>
            </w:pPr>
            <w:r w:rsidRPr="000F06AC">
              <w:rPr>
                <w:strike/>
              </w:rPr>
              <w:t>Validatiegegeven</w:t>
            </w:r>
          </w:p>
        </w:tc>
      </w:tr>
      <w:tr w:rsidR="00D146B6" w:rsidRPr="00740F7A" w14:paraId="30A0898D" w14:textId="77777777" w:rsidTr="004F3140">
        <w:trPr>
          <w:tblCellSpacing w:w="15" w:type="dxa"/>
        </w:trPr>
        <w:tc>
          <w:tcPr>
            <w:tcW w:w="2635" w:type="dxa"/>
          </w:tcPr>
          <w:p w14:paraId="636C8729" w14:textId="77777777" w:rsidR="00D146B6" w:rsidRPr="00740F7A" w:rsidRDefault="00D146B6" w:rsidP="004F3140">
            <w:pPr>
              <w:pStyle w:val="Plattetekst"/>
              <w:widowControl w:val="0"/>
              <w:spacing w:after="0"/>
              <w:rPr>
                <w:b/>
              </w:rPr>
            </w:pPr>
          </w:p>
        </w:tc>
        <w:tc>
          <w:tcPr>
            <w:tcW w:w="4691" w:type="dxa"/>
            <w:vAlign w:val="center"/>
          </w:tcPr>
          <w:p w14:paraId="558A2B00" w14:textId="77777777" w:rsidR="00D146B6" w:rsidRPr="00740F7A" w:rsidRDefault="00D146B6" w:rsidP="004F3140">
            <w:pPr>
              <w:pStyle w:val="Plattetekst"/>
              <w:widowControl w:val="0"/>
              <w:spacing w:after="0"/>
            </w:pPr>
          </w:p>
        </w:tc>
      </w:tr>
      <w:tr w:rsidR="00D146B6" w:rsidRPr="00740F7A" w14:paraId="34666D04" w14:textId="77777777" w:rsidTr="004F3140">
        <w:trPr>
          <w:tblCellSpacing w:w="15" w:type="dxa"/>
        </w:trPr>
        <w:tc>
          <w:tcPr>
            <w:tcW w:w="2635" w:type="dxa"/>
            <w:hideMark/>
          </w:tcPr>
          <w:p w14:paraId="19C9A4F1" w14:textId="77777777" w:rsidR="00D146B6" w:rsidRPr="00740F7A" w:rsidRDefault="00D146B6" w:rsidP="004F3140">
            <w:pPr>
              <w:pStyle w:val="Plattetekst"/>
              <w:widowControl w:val="0"/>
              <w:spacing w:after="0"/>
              <w:rPr>
                <w:b/>
              </w:rPr>
            </w:pPr>
            <w:r w:rsidRPr="00740F7A">
              <w:rPr>
                <w:b/>
              </w:rPr>
              <w:t>Naam attribuut</w:t>
            </w:r>
          </w:p>
        </w:tc>
        <w:tc>
          <w:tcPr>
            <w:tcW w:w="4691" w:type="dxa"/>
            <w:vAlign w:val="center"/>
            <w:hideMark/>
          </w:tcPr>
          <w:p w14:paraId="67C9664C" w14:textId="77777777" w:rsidR="00D146B6" w:rsidRPr="00740F7A" w:rsidRDefault="00D146B6" w:rsidP="004F3140">
            <w:pPr>
              <w:pStyle w:val="Plattetekst"/>
              <w:widowControl w:val="0"/>
              <w:spacing w:after="0"/>
            </w:pPr>
            <w:r w:rsidRPr="00740F7A">
              <w:t xml:space="preserve">aantal monitoringbuizen    </w:t>
            </w:r>
          </w:p>
        </w:tc>
      </w:tr>
      <w:tr w:rsidR="00D146B6" w:rsidRPr="00740F7A" w14:paraId="2073E7B0" w14:textId="77777777" w:rsidTr="004F3140">
        <w:trPr>
          <w:tblCellSpacing w:w="15" w:type="dxa"/>
        </w:trPr>
        <w:tc>
          <w:tcPr>
            <w:tcW w:w="2635" w:type="dxa"/>
          </w:tcPr>
          <w:p w14:paraId="58711283" w14:textId="77777777" w:rsidR="00D146B6" w:rsidRPr="00740F7A" w:rsidRDefault="00D146B6" w:rsidP="004F3140">
            <w:pPr>
              <w:pStyle w:val="Plattetekst"/>
              <w:widowControl w:val="0"/>
              <w:spacing w:after="0"/>
            </w:pPr>
            <w:r w:rsidRPr="00740F7A">
              <w:t>Rol</w:t>
            </w:r>
          </w:p>
        </w:tc>
        <w:tc>
          <w:tcPr>
            <w:tcW w:w="4691" w:type="dxa"/>
            <w:vAlign w:val="center"/>
          </w:tcPr>
          <w:p w14:paraId="04E00030" w14:textId="77777777" w:rsidR="00D146B6" w:rsidRPr="00740F7A" w:rsidRDefault="00D146B6" w:rsidP="004F3140">
            <w:pPr>
              <w:pStyle w:val="Plattetekst"/>
              <w:widowControl w:val="0"/>
              <w:spacing w:after="0"/>
            </w:pPr>
            <w:r w:rsidRPr="00740F7A">
              <w:t>Validatiegegeven</w:t>
            </w:r>
          </w:p>
        </w:tc>
      </w:tr>
      <w:tr w:rsidR="00D146B6" w:rsidRPr="00740F7A" w14:paraId="222D1BAD" w14:textId="77777777" w:rsidTr="004F3140">
        <w:trPr>
          <w:tblCellSpacing w:w="15" w:type="dxa"/>
        </w:trPr>
        <w:tc>
          <w:tcPr>
            <w:tcW w:w="2635" w:type="dxa"/>
          </w:tcPr>
          <w:p w14:paraId="198C11E6" w14:textId="77777777" w:rsidR="00D146B6" w:rsidRPr="00740F7A" w:rsidRDefault="00D146B6" w:rsidP="004F3140">
            <w:pPr>
              <w:pStyle w:val="Plattetekst"/>
              <w:widowControl w:val="0"/>
              <w:spacing w:after="0"/>
              <w:rPr>
                <w:b/>
              </w:rPr>
            </w:pPr>
          </w:p>
        </w:tc>
        <w:tc>
          <w:tcPr>
            <w:tcW w:w="4691" w:type="dxa"/>
            <w:vAlign w:val="center"/>
          </w:tcPr>
          <w:p w14:paraId="2D97588E" w14:textId="77777777" w:rsidR="00D146B6" w:rsidRPr="00740F7A" w:rsidRDefault="00D146B6" w:rsidP="004F3140">
            <w:pPr>
              <w:pStyle w:val="Plattetekst"/>
              <w:widowControl w:val="0"/>
              <w:spacing w:after="0"/>
            </w:pPr>
          </w:p>
        </w:tc>
      </w:tr>
      <w:tr w:rsidR="00D146B6" w:rsidRPr="00740F7A" w14:paraId="30B448D0" w14:textId="77777777" w:rsidTr="004F3140">
        <w:trPr>
          <w:tblCellSpacing w:w="15" w:type="dxa"/>
        </w:trPr>
        <w:tc>
          <w:tcPr>
            <w:tcW w:w="2635" w:type="dxa"/>
            <w:hideMark/>
          </w:tcPr>
          <w:p w14:paraId="378B7864" w14:textId="77777777" w:rsidR="00D146B6" w:rsidRPr="000F06AC" w:rsidRDefault="00D146B6" w:rsidP="004F3140">
            <w:pPr>
              <w:pStyle w:val="Plattetekst"/>
              <w:widowControl w:val="0"/>
              <w:spacing w:after="0"/>
              <w:rPr>
                <w:b/>
                <w:strike/>
              </w:rPr>
            </w:pPr>
            <w:r w:rsidRPr="000F06AC">
              <w:rPr>
                <w:b/>
                <w:strike/>
              </w:rPr>
              <w:t>Naam attribuut</w:t>
            </w:r>
          </w:p>
        </w:tc>
        <w:tc>
          <w:tcPr>
            <w:tcW w:w="4691" w:type="dxa"/>
            <w:vAlign w:val="center"/>
            <w:hideMark/>
          </w:tcPr>
          <w:p w14:paraId="7C96652C" w14:textId="77777777" w:rsidR="00D146B6" w:rsidRPr="000F06AC" w:rsidRDefault="00D146B6" w:rsidP="004F3140">
            <w:pPr>
              <w:pStyle w:val="Plattetekst"/>
              <w:widowControl w:val="0"/>
              <w:spacing w:after="0"/>
              <w:rPr>
                <w:strike/>
              </w:rPr>
            </w:pPr>
            <w:r w:rsidRPr="000F06AC">
              <w:rPr>
                <w:strike/>
              </w:rPr>
              <w:t xml:space="preserve">maaiveld stabiel    </w:t>
            </w:r>
          </w:p>
        </w:tc>
      </w:tr>
      <w:tr w:rsidR="00D146B6" w:rsidRPr="00740F7A" w14:paraId="017F6C4F" w14:textId="77777777" w:rsidTr="004F3140">
        <w:trPr>
          <w:tblCellSpacing w:w="15" w:type="dxa"/>
        </w:trPr>
        <w:tc>
          <w:tcPr>
            <w:tcW w:w="2635" w:type="dxa"/>
          </w:tcPr>
          <w:p w14:paraId="0F5A28E9" w14:textId="77777777" w:rsidR="00D146B6" w:rsidRPr="000F06AC" w:rsidRDefault="00D146B6" w:rsidP="004F3140">
            <w:pPr>
              <w:pStyle w:val="Plattetekst"/>
              <w:widowControl w:val="0"/>
              <w:spacing w:after="0"/>
              <w:rPr>
                <w:strike/>
              </w:rPr>
            </w:pPr>
            <w:r w:rsidRPr="000F06AC">
              <w:rPr>
                <w:strike/>
              </w:rPr>
              <w:t>Rol</w:t>
            </w:r>
          </w:p>
        </w:tc>
        <w:tc>
          <w:tcPr>
            <w:tcW w:w="4691" w:type="dxa"/>
            <w:vAlign w:val="center"/>
          </w:tcPr>
          <w:p w14:paraId="10E021DA" w14:textId="77777777" w:rsidR="00D146B6" w:rsidRPr="000F06AC" w:rsidRDefault="00D146B6" w:rsidP="004F3140">
            <w:pPr>
              <w:pStyle w:val="Plattetekst"/>
              <w:widowControl w:val="0"/>
              <w:spacing w:after="0"/>
              <w:rPr>
                <w:strike/>
              </w:rPr>
            </w:pPr>
            <w:r w:rsidRPr="000F06AC">
              <w:rPr>
                <w:strike/>
              </w:rPr>
              <w:t>Validatiegegeven</w:t>
            </w:r>
          </w:p>
        </w:tc>
      </w:tr>
      <w:tr w:rsidR="00D146B6" w:rsidRPr="00740F7A" w14:paraId="5839FE79" w14:textId="77777777" w:rsidTr="004F3140">
        <w:trPr>
          <w:tblCellSpacing w:w="15" w:type="dxa"/>
        </w:trPr>
        <w:tc>
          <w:tcPr>
            <w:tcW w:w="2635" w:type="dxa"/>
          </w:tcPr>
          <w:p w14:paraId="106ACA73" w14:textId="77777777" w:rsidR="00D146B6" w:rsidRPr="00740F7A" w:rsidRDefault="00D146B6" w:rsidP="004F3140">
            <w:pPr>
              <w:pStyle w:val="Plattetekst"/>
              <w:widowControl w:val="0"/>
              <w:spacing w:after="0"/>
              <w:rPr>
                <w:b/>
              </w:rPr>
            </w:pPr>
          </w:p>
        </w:tc>
        <w:tc>
          <w:tcPr>
            <w:tcW w:w="4691" w:type="dxa"/>
            <w:vAlign w:val="center"/>
          </w:tcPr>
          <w:p w14:paraId="6BE556A6" w14:textId="77777777" w:rsidR="00D146B6" w:rsidRPr="00740F7A" w:rsidRDefault="00D146B6" w:rsidP="004F3140">
            <w:pPr>
              <w:pStyle w:val="Plattetekst"/>
              <w:widowControl w:val="0"/>
              <w:spacing w:after="0"/>
            </w:pPr>
          </w:p>
        </w:tc>
      </w:tr>
      <w:tr w:rsidR="00D146B6" w:rsidRPr="00740F7A" w14:paraId="297EAA67" w14:textId="77777777" w:rsidTr="004F3140">
        <w:trPr>
          <w:tblCellSpacing w:w="15" w:type="dxa"/>
        </w:trPr>
        <w:tc>
          <w:tcPr>
            <w:tcW w:w="2635" w:type="dxa"/>
            <w:hideMark/>
          </w:tcPr>
          <w:p w14:paraId="43E45A39" w14:textId="77777777" w:rsidR="00D146B6" w:rsidRPr="00740F7A" w:rsidRDefault="00D146B6" w:rsidP="004F3140">
            <w:pPr>
              <w:pStyle w:val="Plattetekst"/>
              <w:widowControl w:val="0"/>
              <w:spacing w:after="0"/>
              <w:rPr>
                <w:b/>
              </w:rPr>
            </w:pPr>
            <w:r w:rsidRPr="00740F7A">
              <w:rPr>
                <w:b/>
              </w:rPr>
              <w:t>Naam attribuut</w:t>
            </w:r>
          </w:p>
        </w:tc>
        <w:tc>
          <w:tcPr>
            <w:tcW w:w="4691" w:type="dxa"/>
            <w:vAlign w:val="center"/>
            <w:hideMark/>
          </w:tcPr>
          <w:p w14:paraId="2A66169F" w14:textId="77777777" w:rsidR="00D146B6" w:rsidRPr="00740F7A" w:rsidRDefault="00D146B6" w:rsidP="004F3140">
            <w:pPr>
              <w:pStyle w:val="Plattetekst"/>
              <w:widowControl w:val="0"/>
              <w:spacing w:after="0"/>
            </w:pPr>
            <w:r w:rsidRPr="00740F7A">
              <w:t xml:space="preserve">methode positiebepaling maaiveld    </w:t>
            </w:r>
          </w:p>
        </w:tc>
      </w:tr>
      <w:tr w:rsidR="00D146B6" w:rsidRPr="00740F7A" w14:paraId="3DFEC764" w14:textId="77777777" w:rsidTr="004F3140">
        <w:trPr>
          <w:tblCellSpacing w:w="15" w:type="dxa"/>
        </w:trPr>
        <w:tc>
          <w:tcPr>
            <w:tcW w:w="2635" w:type="dxa"/>
            <w:hideMark/>
          </w:tcPr>
          <w:p w14:paraId="7B5C06AF" w14:textId="77777777" w:rsidR="00D146B6" w:rsidRPr="00740F7A" w:rsidRDefault="00D146B6" w:rsidP="004F3140">
            <w:pPr>
              <w:pStyle w:val="Plattetekst"/>
              <w:widowControl w:val="0"/>
              <w:spacing w:after="0"/>
            </w:pPr>
            <w:r w:rsidRPr="00740F7A">
              <w:t xml:space="preserve">Regels </w:t>
            </w:r>
          </w:p>
        </w:tc>
        <w:tc>
          <w:tcPr>
            <w:tcW w:w="4691" w:type="dxa"/>
            <w:vAlign w:val="center"/>
            <w:hideMark/>
          </w:tcPr>
          <w:p w14:paraId="14795C8A" w14:textId="77777777" w:rsidR="00D146B6" w:rsidRDefault="00D146B6" w:rsidP="004F3140">
            <w:pPr>
              <w:pStyle w:val="Plattetekst"/>
              <w:widowControl w:val="0"/>
              <w:spacing w:after="0"/>
              <w:rPr>
                <w:color w:val="00B050"/>
              </w:rPr>
            </w:pPr>
            <w:r w:rsidRPr="00E467FB">
              <w:rPr>
                <w:color w:val="00B050"/>
              </w:rPr>
              <w:t xml:space="preserve">Het gegeven ontbreekt als het gegeven maaiveldpositie ontbreekt. Het gegeven is aanwezig als het gegeven maaiveldpositie aanwezig is. </w:t>
            </w:r>
          </w:p>
          <w:p w14:paraId="0EDFE271" w14:textId="77777777" w:rsidR="00D146B6" w:rsidRPr="00740F7A" w:rsidRDefault="00D146B6" w:rsidP="004F3140">
            <w:pPr>
              <w:pStyle w:val="Plattetekst"/>
              <w:widowControl w:val="0"/>
              <w:spacing w:after="0"/>
            </w:pPr>
            <w:r w:rsidRPr="00740F7A">
              <w:t>De waarde van het gegeven mag gelijk zijn aan de actuele waarde in de registratie ondergrond.</w:t>
            </w:r>
          </w:p>
        </w:tc>
      </w:tr>
      <w:tr w:rsidR="00D146B6" w:rsidRPr="00740F7A" w14:paraId="24EECFCA" w14:textId="77777777" w:rsidTr="004F3140">
        <w:trPr>
          <w:tblCellSpacing w:w="15" w:type="dxa"/>
        </w:trPr>
        <w:tc>
          <w:tcPr>
            <w:tcW w:w="2635" w:type="dxa"/>
          </w:tcPr>
          <w:p w14:paraId="723425F6" w14:textId="77777777" w:rsidR="00D146B6" w:rsidRPr="00740F7A" w:rsidRDefault="00D146B6" w:rsidP="004F3140">
            <w:pPr>
              <w:pStyle w:val="Plattetekst"/>
              <w:widowControl w:val="0"/>
              <w:spacing w:after="0"/>
              <w:rPr>
                <w:b/>
              </w:rPr>
            </w:pPr>
          </w:p>
        </w:tc>
        <w:tc>
          <w:tcPr>
            <w:tcW w:w="4691" w:type="dxa"/>
            <w:vAlign w:val="center"/>
          </w:tcPr>
          <w:p w14:paraId="55A13804" w14:textId="77777777" w:rsidR="00D146B6" w:rsidRPr="00740F7A" w:rsidRDefault="00D146B6" w:rsidP="004F3140">
            <w:pPr>
              <w:pStyle w:val="Plattetekst"/>
              <w:widowControl w:val="0"/>
              <w:spacing w:after="0"/>
            </w:pPr>
          </w:p>
        </w:tc>
      </w:tr>
      <w:tr w:rsidR="00D146B6" w:rsidRPr="00740F7A" w14:paraId="765D984E" w14:textId="77777777" w:rsidTr="004F3140">
        <w:trPr>
          <w:tblCellSpacing w:w="15" w:type="dxa"/>
        </w:trPr>
        <w:tc>
          <w:tcPr>
            <w:tcW w:w="2635" w:type="dxa"/>
            <w:hideMark/>
          </w:tcPr>
          <w:p w14:paraId="78A64628" w14:textId="77777777" w:rsidR="00D146B6" w:rsidRPr="006B2A68" w:rsidRDefault="00D146B6" w:rsidP="004F3140">
            <w:pPr>
              <w:pStyle w:val="Plattetekst"/>
              <w:widowControl w:val="0"/>
              <w:spacing w:after="0"/>
              <w:rPr>
                <w:b/>
              </w:rPr>
            </w:pPr>
            <w:r w:rsidRPr="006B2A68">
              <w:rPr>
                <w:b/>
              </w:rPr>
              <w:t>Naam attribuut</w:t>
            </w:r>
          </w:p>
        </w:tc>
        <w:tc>
          <w:tcPr>
            <w:tcW w:w="4691" w:type="dxa"/>
            <w:vAlign w:val="center"/>
            <w:hideMark/>
          </w:tcPr>
          <w:p w14:paraId="1DDE5B34" w14:textId="77777777" w:rsidR="00D146B6" w:rsidRPr="006B2A68" w:rsidRDefault="00D146B6" w:rsidP="004F3140">
            <w:pPr>
              <w:pStyle w:val="Plattetekst"/>
              <w:widowControl w:val="0"/>
              <w:spacing w:after="0"/>
            </w:pPr>
            <w:r w:rsidRPr="006B2A68">
              <w:t xml:space="preserve">maaiveldpositie    </w:t>
            </w:r>
          </w:p>
        </w:tc>
      </w:tr>
      <w:tr w:rsidR="00D146B6" w:rsidRPr="000B7F1B" w14:paraId="52456F42" w14:textId="77777777" w:rsidTr="004F3140">
        <w:trPr>
          <w:tblCellSpacing w:w="15" w:type="dxa"/>
        </w:trPr>
        <w:tc>
          <w:tcPr>
            <w:tcW w:w="2635" w:type="dxa"/>
            <w:hideMark/>
          </w:tcPr>
          <w:p w14:paraId="7FA8CDEF" w14:textId="77777777" w:rsidR="00D146B6" w:rsidRDefault="00D146B6" w:rsidP="004F3140">
            <w:pPr>
              <w:pStyle w:val="Plattetekst"/>
              <w:widowControl w:val="0"/>
              <w:spacing w:after="0"/>
              <w:rPr>
                <w:strike/>
              </w:rPr>
            </w:pPr>
            <w:r w:rsidRPr="00630E2F">
              <w:rPr>
                <w:strike/>
              </w:rPr>
              <w:t>Regels IMBRO/A</w:t>
            </w:r>
          </w:p>
          <w:p w14:paraId="09F155B8" w14:textId="77777777" w:rsidR="00D146B6" w:rsidRPr="006B2A68" w:rsidRDefault="00D146B6" w:rsidP="004F3140">
            <w:pPr>
              <w:pStyle w:val="Plattetekst"/>
              <w:widowControl w:val="0"/>
              <w:spacing w:after="0"/>
            </w:pPr>
            <w:r w:rsidRPr="005A5035">
              <w:rPr>
                <w:color w:val="00B050"/>
              </w:rPr>
              <w:t>Regels</w:t>
            </w:r>
          </w:p>
        </w:tc>
        <w:tc>
          <w:tcPr>
            <w:tcW w:w="4691" w:type="dxa"/>
            <w:vAlign w:val="center"/>
            <w:hideMark/>
          </w:tcPr>
          <w:p w14:paraId="0A722C1E" w14:textId="77777777" w:rsidR="00D146B6" w:rsidRDefault="00D146B6" w:rsidP="004F3140">
            <w:pPr>
              <w:pStyle w:val="Plattetekst"/>
              <w:widowControl w:val="0"/>
              <w:spacing w:after="0"/>
              <w:rPr>
                <w:strike/>
              </w:rPr>
            </w:pPr>
            <w:r w:rsidRPr="00630E2F">
              <w:rPr>
                <w:strike/>
              </w:rPr>
              <w:t xml:space="preserve">De waarde van het gegeven mag niet ontbreken.  </w:t>
            </w:r>
          </w:p>
          <w:p w14:paraId="59133E2F" w14:textId="77777777" w:rsidR="00D146B6" w:rsidRPr="00630E2F" w:rsidRDefault="00D146B6" w:rsidP="004F3140">
            <w:pPr>
              <w:pStyle w:val="Plattetekst"/>
              <w:widowControl w:val="0"/>
              <w:spacing w:after="0"/>
              <w:rPr>
                <w:strike/>
              </w:rPr>
            </w:pPr>
            <w:r w:rsidRPr="00E467FB">
              <w:rPr>
                <w:color w:val="00B050"/>
              </w:rPr>
              <w:t>Het gegeven mag ontbreken. De waarde van het gegeven mag gelijk zijn aan de actuele waarde in de registratie ondergrond.</w:t>
            </w:r>
          </w:p>
        </w:tc>
      </w:tr>
      <w:tr w:rsidR="00D146B6" w:rsidRPr="000B7F1B" w14:paraId="03374DEF" w14:textId="77777777" w:rsidTr="004F3140">
        <w:trPr>
          <w:tblCellSpacing w:w="15" w:type="dxa"/>
        </w:trPr>
        <w:tc>
          <w:tcPr>
            <w:tcW w:w="2635" w:type="dxa"/>
          </w:tcPr>
          <w:p w14:paraId="4CCA1D2E" w14:textId="77777777" w:rsidR="00D146B6" w:rsidRPr="000B7F1B" w:rsidRDefault="00D146B6" w:rsidP="004F3140">
            <w:pPr>
              <w:pStyle w:val="Plattetekst"/>
              <w:widowControl w:val="0"/>
              <w:spacing w:after="0"/>
              <w:rPr>
                <w:b/>
              </w:rPr>
            </w:pPr>
          </w:p>
        </w:tc>
        <w:tc>
          <w:tcPr>
            <w:tcW w:w="4691" w:type="dxa"/>
            <w:vAlign w:val="center"/>
          </w:tcPr>
          <w:p w14:paraId="00CE3E43" w14:textId="77777777" w:rsidR="00D146B6" w:rsidRPr="000B7F1B" w:rsidRDefault="00D146B6" w:rsidP="004F3140">
            <w:pPr>
              <w:pStyle w:val="Plattetekst"/>
              <w:widowControl w:val="0"/>
              <w:spacing w:after="0"/>
            </w:pPr>
          </w:p>
        </w:tc>
      </w:tr>
      <w:tr w:rsidR="00D146B6" w:rsidRPr="000B7F1B" w14:paraId="03774751" w14:textId="77777777" w:rsidTr="004F3140">
        <w:trPr>
          <w:tblCellSpacing w:w="15" w:type="dxa"/>
        </w:trPr>
        <w:tc>
          <w:tcPr>
            <w:tcW w:w="2635" w:type="dxa"/>
            <w:hideMark/>
          </w:tcPr>
          <w:p w14:paraId="7BB58923" w14:textId="77777777" w:rsidR="00D146B6" w:rsidRPr="000B7F1B" w:rsidRDefault="00D146B6" w:rsidP="004F3140">
            <w:pPr>
              <w:pStyle w:val="Plattetekst"/>
              <w:widowControl w:val="0"/>
              <w:spacing w:after="0"/>
              <w:rPr>
                <w:b/>
              </w:rPr>
            </w:pPr>
            <w:r w:rsidRPr="000B7F1B">
              <w:rPr>
                <w:b/>
              </w:rPr>
              <w:t>Naam entiteit</w:t>
            </w:r>
          </w:p>
        </w:tc>
        <w:tc>
          <w:tcPr>
            <w:tcW w:w="4691" w:type="dxa"/>
            <w:vAlign w:val="center"/>
            <w:hideMark/>
          </w:tcPr>
          <w:p w14:paraId="7E5AFBB5" w14:textId="77777777" w:rsidR="00D146B6" w:rsidRPr="000B7F1B" w:rsidRDefault="00D146B6" w:rsidP="004F3140">
            <w:pPr>
              <w:pStyle w:val="Plattetekst"/>
              <w:widowControl w:val="0"/>
              <w:spacing w:after="0"/>
            </w:pPr>
            <w:r w:rsidRPr="000B7F1B">
              <w:t xml:space="preserve">Monitoringbuis    </w:t>
            </w:r>
          </w:p>
        </w:tc>
      </w:tr>
      <w:tr w:rsidR="00D146B6" w:rsidRPr="000B7F1B" w14:paraId="4AFEA398" w14:textId="77777777" w:rsidTr="004F3140">
        <w:trPr>
          <w:tblCellSpacing w:w="15" w:type="dxa"/>
        </w:trPr>
        <w:tc>
          <w:tcPr>
            <w:tcW w:w="2635" w:type="dxa"/>
            <w:hideMark/>
          </w:tcPr>
          <w:p w14:paraId="11F7ABF2" w14:textId="77777777" w:rsidR="00D146B6" w:rsidRPr="000B7F1B" w:rsidRDefault="00D146B6" w:rsidP="004F3140">
            <w:pPr>
              <w:pStyle w:val="Plattetekst"/>
              <w:widowControl w:val="0"/>
              <w:spacing w:after="0"/>
            </w:pPr>
            <w:r w:rsidRPr="000B7F1B">
              <w:t xml:space="preserve">Regels </w:t>
            </w:r>
          </w:p>
        </w:tc>
        <w:tc>
          <w:tcPr>
            <w:tcW w:w="4691" w:type="dxa"/>
            <w:vAlign w:val="center"/>
            <w:hideMark/>
          </w:tcPr>
          <w:p w14:paraId="658C1B42" w14:textId="77777777" w:rsidR="00D146B6" w:rsidRPr="000B7F1B" w:rsidRDefault="00D146B6" w:rsidP="004F3140">
            <w:pPr>
              <w:pStyle w:val="Plattetekst"/>
              <w:widowControl w:val="0"/>
              <w:spacing w:after="0"/>
            </w:pPr>
            <w:r w:rsidRPr="000B7F1B">
              <w:t>Het aantal keren dat het gegeven voorkomt wordt bepaald door de waarde van het attribuut a</w:t>
            </w:r>
            <w:r w:rsidRPr="000B7F1B">
              <w:rPr>
                <w:i/>
              </w:rPr>
              <w:t>antal monitoringbuizen</w:t>
            </w:r>
            <w:r w:rsidRPr="000B7F1B">
              <w:t>.</w:t>
            </w:r>
          </w:p>
        </w:tc>
      </w:tr>
    </w:tbl>
    <w:p w14:paraId="25D6D849" w14:textId="77777777" w:rsidR="00D146B6" w:rsidRPr="000B7F1B" w:rsidRDefault="00D146B6" w:rsidP="00D146B6">
      <w:pPr>
        <w:pStyle w:val="Plattetekst"/>
        <w:widowControl w:val="0"/>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0B7F1B" w14:paraId="3E6D1C80" w14:textId="77777777" w:rsidTr="004F3140">
        <w:trPr>
          <w:tblCellSpacing w:w="15" w:type="dxa"/>
        </w:trPr>
        <w:tc>
          <w:tcPr>
            <w:tcW w:w="2635" w:type="dxa"/>
            <w:hideMark/>
          </w:tcPr>
          <w:p w14:paraId="3E3428BC" w14:textId="77777777" w:rsidR="00D146B6" w:rsidRPr="000B7F1B" w:rsidRDefault="00D146B6" w:rsidP="004F3140">
            <w:pPr>
              <w:pStyle w:val="Plattetekst"/>
              <w:widowControl w:val="0"/>
              <w:spacing w:after="0"/>
              <w:rPr>
                <w:b/>
              </w:rPr>
            </w:pPr>
            <w:r w:rsidRPr="000B7F1B">
              <w:rPr>
                <w:b/>
              </w:rPr>
              <w:lastRenderedPageBreak/>
              <w:t>Naam attribuut</w:t>
            </w:r>
          </w:p>
        </w:tc>
        <w:tc>
          <w:tcPr>
            <w:tcW w:w="4691" w:type="dxa"/>
            <w:vAlign w:val="center"/>
            <w:hideMark/>
          </w:tcPr>
          <w:p w14:paraId="720B8152" w14:textId="77777777" w:rsidR="00D146B6" w:rsidRPr="000B7F1B" w:rsidRDefault="00D146B6" w:rsidP="004F3140">
            <w:pPr>
              <w:pStyle w:val="Plattetekst"/>
              <w:widowControl w:val="0"/>
              <w:spacing w:after="0"/>
            </w:pPr>
            <w:r w:rsidRPr="000B7F1B">
              <w:t xml:space="preserve">buisnummer    </w:t>
            </w:r>
          </w:p>
        </w:tc>
      </w:tr>
      <w:tr w:rsidR="00D146B6" w:rsidRPr="000B7F1B" w14:paraId="00A9FC38" w14:textId="77777777" w:rsidTr="004F3140">
        <w:trPr>
          <w:tblCellSpacing w:w="15" w:type="dxa"/>
        </w:trPr>
        <w:tc>
          <w:tcPr>
            <w:tcW w:w="2635" w:type="dxa"/>
          </w:tcPr>
          <w:p w14:paraId="7AEB421F" w14:textId="77777777" w:rsidR="00D146B6" w:rsidRPr="000B7F1B" w:rsidRDefault="00D146B6" w:rsidP="004F3140">
            <w:pPr>
              <w:pStyle w:val="Plattetekst"/>
              <w:widowControl w:val="0"/>
              <w:spacing w:after="0"/>
            </w:pPr>
            <w:r w:rsidRPr="000B7F1B">
              <w:t>Rol</w:t>
            </w:r>
          </w:p>
        </w:tc>
        <w:tc>
          <w:tcPr>
            <w:tcW w:w="4691" w:type="dxa"/>
            <w:vAlign w:val="center"/>
          </w:tcPr>
          <w:p w14:paraId="2E54A77C" w14:textId="77777777" w:rsidR="00D146B6" w:rsidRPr="000B7F1B" w:rsidRDefault="00D146B6" w:rsidP="004F3140">
            <w:pPr>
              <w:pStyle w:val="Plattetekst"/>
              <w:widowControl w:val="0"/>
              <w:spacing w:after="0"/>
            </w:pPr>
            <w:r w:rsidRPr="000B7F1B">
              <w:t>Validatiegegeven</w:t>
            </w:r>
          </w:p>
        </w:tc>
      </w:tr>
      <w:tr w:rsidR="00D146B6" w:rsidRPr="000B7F1B" w14:paraId="1DC6103E" w14:textId="77777777" w:rsidTr="004F3140">
        <w:trPr>
          <w:tblCellSpacing w:w="15" w:type="dxa"/>
        </w:trPr>
        <w:tc>
          <w:tcPr>
            <w:tcW w:w="2635" w:type="dxa"/>
            <w:hideMark/>
          </w:tcPr>
          <w:p w14:paraId="143D9E5A" w14:textId="77777777" w:rsidR="00D146B6" w:rsidRPr="000B7F1B" w:rsidRDefault="00D146B6" w:rsidP="004F3140">
            <w:pPr>
              <w:pStyle w:val="Plattetekst"/>
              <w:widowControl w:val="0"/>
              <w:spacing w:after="0"/>
            </w:pPr>
            <w:r w:rsidRPr="000B7F1B">
              <w:t xml:space="preserve">Regels </w:t>
            </w:r>
          </w:p>
        </w:tc>
        <w:tc>
          <w:tcPr>
            <w:tcW w:w="4691" w:type="dxa"/>
            <w:vAlign w:val="center"/>
            <w:hideMark/>
          </w:tcPr>
          <w:p w14:paraId="1AF0AA68" w14:textId="77777777" w:rsidR="00D146B6" w:rsidRPr="000B7F1B" w:rsidRDefault="00D146B6" w:rsidP="004F3140">
            <w:pPr>
              <w:pStyle w:val="Plattetekst"/>
              <w:widowControl w:val="0"/>
              <w:spacing w:after="0"/>
            </w:pPr>
            <w:r w:rsidRPr="000B7F1B">
              <w:t>De waarde van het gegeven is uniek binnen het brondocument</w:t>
            </w:r>
          </w:p>
        </w:tc>
      </w:tr>
      <w:tr w:rsidR="00D146B6" w:rsidRPr="000B7F1B" w14:paraId="1E8FD957" w14:textId="77777777" w:rsidTr="004F3140">
        <w:trPr>
          <w:tblCellSpacing w:w="15" w:type="dxa"/>
        </w:trPr>
        <w:tc>
          <w:tcPr>
            <w:tcW w:w="2635" w:type="dxa"/>
          </w:tcPr>
          <w:p w14:paraId="5269DC0C" w14:textId="77777777" w:rsidR="00D146B6" w:rsidRPr="000B7F1B" w:rsidRDefault="00D146B6" w:rsidP="004F3140">
            <w:pPr>
              <w:pStyle w:val="Plattetekst"/>
              <w:widowControl w:val="0"/>
              <w:spacing w:after="0"/>
            </w:pPr>
          </w:p>
        </w:tc>
        <w:tc>
          <w:tcPr>
            <w:tcW w:w="4691" w:type="dxa"/>
            <w:vAlign w:val="center"/>
          </w:tcPr>
          <w:p w14:paraId="422B9F6C" w14:textId="77777777" w:rsidR="00D146B6" w:rsidRPr="00740F7A" w:rsidRDefault="00D146B6" w:rsidP="004F3140">
            <w:pPr>
              <w:pStyle w:val="Plattetekst"/>
              <w:widowControl w:val="0"/>
              <w:spacing w:after="0"/>
            </w:pPr>
          </w:p>
        </w:tc>
      </w:tr>
      <w:tr w:rsidR="00D146B6" w:rsidRPr="00740F7A" w14:paraId="25D783DD" w14:textId="77777777" w:rsidTr="004F3140">
        <w:trPr>
          <w:tblCellSpacing w:w="15" w:type="dxa"/>
        </w:trPr>
        <w:tc>
          <w:tcPr>
            <w:tcW w:w="2635" w:type="dxa"/>
            <w:hideMark/>
          </w:tcPr>
          <w:p w14:paraId="0F918FB0" w14:textId="77777777" w:rsidR="00D146B6" w:rsidRPr="00740F7A" w:rsidRDefault="00D146B6" w:rsidP="004F3140">
            <w:pPr>
              <w:pStyle w:val="Plattetekst"/>
              <w:widowControl w:val="0"/>
              <w:spacing w:after="0"/>
              <w:rPr>
                <w:b/>
              </w:rPr>
            </w:pPr>
            <w:r w:rsidRPr="00740F7A">
              <w:rPr>
                <w:b/>
              </w:rPr>
              <w:t>Naam attribuut</w:t>
            </w:r>
          </w:p>
        </w:tc>
        <w:tc>
          <w:tcPr>
            <w:tcW w:w="4691" w:type="dxa"/>
            <w:vAlign w:val="center"/>
            <w:hideMark/>
          </w:tcPr>
          <w:p w14:paraId="5E420570" w14:textId="77777777" w:rsidR="00D146B6" w:rsidRPr="00740F7A" w:rsidRDefault="00D146B6" w:rsidP="004F3140">
            <w:pPr>
              <w:pStyle w:val="Plattetekst"/>
              <w:widowControl w:val="0"/>
              <w:spacing w:after="0"/>
            </w:pPr>
            <w:r w:rsidRPr="00740F7A">
              <w:t xml:space="preserve">positie bovenkant buis    </w:t>
            </w:r>
          </w:p>
        </w:tc>
      </w:tr>
      <w:tr w:rsidR="00D146B6" w:rsidRPr="00633293" w14:paraId="360C575B" w14:textId="77777777" w:rsidTr="004F3140">
        <w:trPr>
          <w:tblCellSpacing w:w="15" w:type="dxa"/>
        </w:trPr>
        <w:tc>
          <w:tcPr>
            <w:tcW w:w="2635" w:type="dxa"/>
            <w:hideMark/>
          </w:tcPr>
          <w:p w14:paraId="57EA7785" w14:textId="77777777" w:rsidR="00D146B6" w:rsidRPr="00740F7A" w:rsidRDefault="00D146B6" w:rsidP="004F3140">
            <w:pPr>
              <w:pStyle w:val="Plattetekst"/>
              <w:widowControl w:val="0"/>
              <w:spacing w:after="0"/>
            </w:pPr>
            <w:bookmarkStart w:id="3" w:name="buisnummer" w:colFirst="1" w:colLast="1"/>
            <w:r w:rsidRPr="00740F7A">
              <w:t xml:space="preserve">Regels </w:t>
            </w:r>
          </w:p>
        </w:tc>
        <w:tc>
          <w:tcPr>
            <w:tcW w:w="4691" w:type="dxa"/>
            <w:vAlign w:val="center"/>
            <w:hideMark/>
          </w:tcPr>
          <w:p w14:paraId="58F81909" w14:textId="77777777" w:rsidR="00D146B6" w:rsidRPr="000F06AC" w:rsidRDefault="00D146B6" w:rsidP="004F3140">
            <w:pPr>
              <w:pStyle w:val="Plattetekst"/>
              <w:spacing w:after="0"/>
              <w:rPr>
                <w:strike/>
              </w:rPr>
            </w:pPr>
            <w:r w:rsidRPr="00740F7A">
              <w:t>De waarde van het gegeven mag gelijk zijn aan de actuele waarde in de registratie ondergrond</w:t>
            </w:r>
            <w:r w:rsidRPr="000F06AC">
              <w:rPr>
                <w:strike/>
              </w:rPr>
              <w:t>, als minimaal één positie bovenkant buis in het brondocument afwijkt van de actuele waarde in de registratie ondergrond.</w:t>
            </w:r>
          </w:p>
          <w:p w14:paraId="40E54171" w14:textId="77777777" w:rsidR="00D146B6" w:rsidRPr="00740F7A" w:rsidRDefault="00D146B6" w:rsidP="004F3140">
            <w:pPr>
              <w:pStyle w:val="Plattetekst"/>
              <w:widowControl w:val="0"/>
              <w:spacing w:after="0"/>
            </w:pPr>
          </w:p>
        </w:tc>
      </w:tr>
      <w:bookmarkEnd w:id="3"/>
    </w:tbl>
    <w:p w14:paraId="12800698" w14:textId="77777777" w:rsidR="00D146B6" w:rsidRDefault="00D146B6" w:rsidP="00D146B6">
      <w:pPr>
        <w:pStyle w:val="Plattetekst"/>
        <w:keepNext/>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D146B6" w:rsidRPr="00633293" w14:paraId="460F0441" w14:textId="77777777" w:rsidTr="004F3140">
        <w:trPr>
          <w:tblCellSpacing w:w="15" w:type="dxa"/>
        </w:trPr>
        <w:tc>
          <w:tcPr>
            <w:tcW w:w="2635" w:type="dxa"/>
            <w:hideMark/>
          </w:tcPr>
          <w:p w14:paraId="5489A21A" w14:textId="77777777" w:rsidR="00D146B6" w:rsidRPr="00633293" w:rsidRDefault="00D146B6" w:rsidP="004F3140">
            <w:pPr>
              <w:pStyle w:val="Plattetekst"/>
              <w:widowControl w:val="0"/>
              <w:spacing w:after="0"/>
              <w:rPr>
                <w:b/>
              </w:rPr>
            </w:pPr>
            <w:r w:rsidRPr="00633293">
              <w:rPr>
                <w:b/>
              </w:rPr>
              <w:t xml:space="preserve">Naam </w:t>
            </w:r>
            <w:r>
              <w:rPr>
                <w:b/>
              </w:rPr>
              <w:t>attribuut</w:t>
            </w:r>
          </w:p>
        </w:tc>
        <w:tc>
          <w:tcPr>
            <w:tcW w:w="4691" w:type="dxa"/>
            <w:vAlign w:val="center"/>
            <w:hideMark/>
          </w:tcPr>
          <w:p w14:paraId="3F1C91B8" w14:textId="77777777" w:rsidR="00D146B6" w:rsidRPr="00633293" w:rsidRDefault="00D146B6" w:rsidP="004F3140">
            <w:pPr>
              <w:pStyle w:val="Plattetekst"/>
              <w:widowControl w:val="0"/>
              <w:spacing w:after="0"/>
            </w:pPr>
            <w:r>
              <w:t>methode positiebepaling bovenkant buis</w:t>
            </w:r>
            <w:r w:rsidRPr="00633293">
              <w:t xml:space="preserve">    </w:t>
            </w:r>
          </w:p>
        </w:tc>
      </w:tr>
      <w:tr w:rsidR="00D146B6" w:rsidRPr="00633293" w14:paraId="51E680C6" w14:textId="77777777" w:rsidTr="004F3140">
        <w:trPr>
          <w:tblCellSpacing w:w="15" w:type="dxa"/>
        </w:trPr>
        <w:tc>
          <w:tcPr>
            <w:tcW w:w="2635" w:type="dxa"/>
            <w:hideMark/>
          </w:tcPr>
          <w:p w14:paraId="4923053C" w14:textId="77777777" w:rsidR="00D146B6" w:rsidRPr="00173643" w:rsidRDefault="00D146B6" w:rsidP="004F3140">
            <w:pPr>
              <w:pStyle w:val="Plattetekst"/>
              <w:widowControl w:val="0"/>
              <w:spacing w:after="0"/>
            </w:pPr>
            <w:r w:rsidRPr="00173643">
              <w:t xml:space="preserve">Regels </w:t>
            </w:r>
          </w:p>
        </w:tc>
        <w:tc>
          <w:tcPr>
            <w:tcW w:w="4691" w:type="dxa"/>
            <w:vAlign w:val="center"/>
            <w:hideMark/>
          </w:tcPr>
          <w:p w14:paraId="5F8C9D8B" w14:textId="77777777" w:rsidR="00D146B6" w:rsidRPr="009013DC" w:rsidRDefault="00D146B6" w:rsidP="004F3140">
            <w:pPr>
              <w:pStyle w:val="Plattetekst"/>
              <w:spacing w:after="0"/>
            </w:pPr>
            <w:r w:rsidRPr="009013DC">
              <w:t xml:space="preserve">De waarde van het gegeven mag gelijk zijn </w:t>
            </w:r>
            <w:r w:rsidRPr="000F06AC">
              <w:rPr>
                <w:strike/>
              </w:rPr>
              <w:t>de</w:t>
            </w:r>
            <w:r w:rsidRPr="009013DC">
              <w:t xml:space="preserve"> </w:t>
            </w:r>
            <w:r>
              <w:t xml:space="preserve">aan </w:t>
            </w:r>
            <w:r w:rsidRPr="009013DC">
              <w:t>de actuele waarde in de registratie ondergrond.</w:t>
            </w:r>
          </w:p>
          <w:p w14:paraId="3084DA07" w14:textId="77777777" w:rsidR="00D146B6" w:rsidRDefault="00D146B6" w:rsidP="004F3140">
            <w:pPr>
              <w:pStyle w:val="Plattetekst"/>
              <w:widowControl w:val="0"/>
              <w:spacing w:after="0"/>
            </w:pPr>
            <w:r w:rsidRPr="009013DC">
              <w:t>De waarde ‘</w:t>
            </w:r>
            <w:proofErr w:type="spellStart"/>
            <w:r w:rsidRPr="009013DC">
              <w:t>afgeleid</w:t>
            </w:r>
            <w:r>
              <w:t>S</w:t>
            </w:r>
            <w:r w:rsidRPr="009013DC">
              <w:t>bl</w:t>
            </w:r>
            <w:proofErr w:type="spellEnd"/>
            <w:r w:rsidRPr="009013DC">
              <w:t>’ mag niet aangeleverd worden</w:t>
            </w:r>
          </w:p>
          <w:p w14:paraId="73AD1409" w14:textId="77777777" w:rsidR="00D146B6" w:rsidRPr="009013DC" w:rsidRDefault="00D146B6" w:rsidP="004F3140">
            <w:pPr>
              <w:pStyle w:val="Plattetekst"/>
              <w:widowControl w:val="0"/>
              <w:spacing w:after="0"/>
            </w:pPr>
          </w:p>
        </w:tc>
      </w:tr>
    </w:tbl>
    <w:p w14:paraId="12E70E2A" w14:textId="77777777" w:rsidR="00D146B6" w:rsidRDefault="00D146B6" w:rsidP="00D146B6">
      <w:pPr>
        <w:pStyle w:val="Plattetekst"/>
        <w:keepNext/>
        <w:spacing w:after="0"/>
      </w:pPr>
      <w:r>
        <w:t>De volgende gegevens worden door de BRO afgeleid:</w:t>
      </w:r>
    </w:p>
    <w:p w14:paraId="451719C1" w14:textId="77777777" w:rsidR="00D146B6" w:rsidRDefault="00D146B6" w:rsidP="00D146B6">
      <w:pPr>
        <w:pStyle w:val="Plattetekst"/>
        <w:keepNext/>
        <w:spacing w:after="0"/>
      </w:pPr>
    </w:p>
    <w:tbl>
      <w:tblPr>
        <w:tblW w:w="8575" w:type="dxa"/>
        <w:tblCellSpacing w:w="15" w:type="dxa"/>
        <w:tblInd w:w="-25" w:type="dxa"/>
        <w:tblCellMar>
          <w:top w:w="15" w:type="dxa"/>
          <w:left w:w="15" w:type="dxa"/>
          <w:bottom w:w="15" w:type="dxa"/>
          <w:right w:w="15" w:type="dxa"/>
        </w:tblCellMar>
        <w:tblLook w:val="04A0" w:firstRow="1" w:lastRow="0" w:firstColumn="1" w:lastColumn="0" w:noHBand="0" w:noVBand="1"/>
      </w:tblPr>
      <w:tblGrid>
        <w:gridCol w:w="2764"/>
        <w:gridCol w:w="5811"/>
      </w:tblGrid>
      <w:tr w:rsidR="00D146B6" w:rsidRPr="00802320" w14:paraId="7BC080DB" w14:textId="77777777" w:rsidTr="004F3140">
        <w:trPr>
          <w:tblCellSpacing w:w="15" w:type="dxa"/>
        </w:trPr>
        <w:tc>
          <w:tcPr>
            <w:tcW w:w="2719" w:type="dxa"/>
            <w:hideMark/>
          </w:tcPr>
          <w:p w14:paraId="2243D94E" w14:textId="77777777" w:rsidR="00D146B6" w:rsidRPr="00802320" w:rsidRDefault="00D146B6" w:rsidP="004F3140">
            <w:pPr>
              <w:rPr>
                <w:rFonts w:cs="Arial"/>
                <w:b/>
                <w:color w:val="000000"/>
              </w:rPr>
            </w:pPr>
            <w:r w:rsidRPr="00802320">
              <w:rPr>
                <w:rFonts w:cs="Arial"/>
                <w:b/>
                <w:color w:val="000000"/>
              </w:rPr>
              <w:t>Naam attribuut</w:t>
            </w:r>
          </w:p>
        </w:tc>
        <w:tc>
          <w:tcPr>
            <w:tcW w:w="5766" w:type="dxa"/>
            <w:vAlign w:val="center"/>
            <w:hideMark/>
          </w:tcPr>
          <w:p w14:paraId="1FF45729" w14:textId="77777777" w:rsidR="00D146B6" w:rsidRPr="00802320" w:rsidRDefault="00D146B6" w:rsidP="004F3140">
            <w:pPr>
              <w:rPr>
                <w:rFonts w:cs="Arial"/>
                <w:color w:val="000000"/>
              </w:rPr>
            </w:pPr>
            <w:r>
              <w:rPr>
                <w:rFonts w:cs="Arial"/>
                <w:color w:val="000000"/>
              </w:rPr>
              <w:t>positie bovenkant filter</w:t>
            </w:r>
            <w:r w:rsidRPr="00802320">
              <w:rPr>
                <w:rFonts w:cs="Arial"/>
                <w:color w:val="000000"/>
              </w:rPr>
              <w:t xml:space="preserve">    </w:t>
            </w:r>
          </w:p>
        </w:tc>
      </w:tr>
      <w:tr w:rsidR="00D146B6" w:rsidRPr="008128A7" w14:paraId="780CD8B1" w14:textId="77777777" w:rsidTr="004F3140">
        <w:trPr>
          <w:tblCellSpacing w:w="15" w:type="dxa"/>
        </w:trPr>
        <w:tc>
          <w:tcPr>
            <w:tcW w:w="2719" w:type="dxa"/>
            <w:hideMark/>
          </w:tcPr>
          <w:p w14:paraId="231C3DE8" w14:textId="77777777" w:rsidR="00D146B6" w:rsidRPr="008128A7" w:rsidRDefault="00D146B6" w:rsidP="004F3140">
            <w:pPr>
              <w:rPr>
                <w:rFonts w:cs="Arial"/>
                <w:color w:val="000000"/>
              </w:rPr>
            </w:pPr>
            <w:r w:rsidRPr="008128A7">
              <w:rPr>
                <w:rFonts w:cs="Arial"/>
                <w:color w:val="000000"/>
              </w:rPr>
              <w:t xml:space="preserve">Transformatieregel </w:t>
            </w:r>
          </w:p>
        </w:tc>
        <w:tc>
          <w:tcPr>
            <w:tcW w:w="5766" w:type="dxa"/>
            <w:vAlign w:val="center"/>
            <w:hideMark/>
          </w:tcPr>
          <w:p w14:paraId="0D7FB9F0" w14:textId="77777777" w:rsidR="00D146B6" w:rsidRPr="00B158BC" w:rsidRDefault="00D146B6" w:rsidP="004F3140">
            <w:pPr>
              <w:rPr>
                <w:rFonts w:cs="Arial"/>
                <w:i/>
                <w:color w:val="000000"/>
              </w:rPr>
            </w:pPr>
            <w:r w:rsidRPr="00B158BC">
              <w:rPr>
                <w:i/>
                <w:sz w:val="18"/>
              </w:rPr>
              <w:t>{positie bovenkant buis} – {lengte stijgbuisdeel}</w:t>
            </w:r>
          </w:p>
        </w:tc>
      </w:tr>
    </w:tbl>
    <w:p w14:paraId="1FE1FA76" w14:textId="77777777" w:rsidR="00D146B6" w:rsidRPr="008128A7" w:rsidRDefault="00D146B6" w:rsidP="00D146B6">
      <w:pPr>
        <w:pStyle w:val="Plattetekst"/>
        <w:keepNext/>
        <w:spacing w:after="0"/>
      </w:pPr>
    </w:p>
    <w:tbl>
      <w:tblPr>
        <w:tblW w:w="8575" w:type="dxa"/>
        <w:tblCellSpacing w:w="15" w:type="dxa"/>
        <w:tblInd w:w="-25" w:type="dxa"/>
        <w:tblCellMar>
          <w:top w:w="15" w:type="dxa"/>
          <w:left w:w="15" w:type="dxa"/>
          <w:bottom w:w="15" w:type="dxa"/>
          <w:right w:w="15" w:type="dxa"/>
        </w:tblCellMar>
        <w:tblLook w:val="04A0" w:firstRow="1" w:lastRow="0" w:firstColumn="1" w:lastColumn="0" w:noHBand="0" w:noVBand="1"/>
      </w:tblPr>
      <w:tblGrid>
        <w:gridCol w:w="2764"/>
        <w:gridCol w:w="5811"/>
      </w:tblGrid>
      <w:tr w:rsidR="00D146B6" w:rsidRPr="008128A7" w14:paraId="10EC7B10" w14:textId="77777777" w:rsidTr="004F3140">
        <w:trPr>
          <w:tblCellSpacing w:w="15" w:type="dxa"/>
        </w:trPr>
        <w:tc>
          <w:tcPr>
            <w:tcW w:w="2719" w:type="dxa"/>
            <w:hideMark/>
          </w:tcPr>
          <w:p w14:paraId="3B523398" w14:textId="77777777" w:rsidR="00D146B6" w:rsidRPr="008128A7" w:rsidRDefault="00D146B6" w:rsidP="004F3140">
            <w:pPr>
              <w:rPr>
                <w:rFonts w:cs="Arial"/>
                <w:b/>
                <w:color w:val="000000"/>
              </w:rPr>
            </w:pPr>
            <w:r w:rsidRPr="008128A7">
              <w:rPr>
                <w:rFonts w:cs="Arial"/>
                <w:b/>
                <w:color w:val="000000"/>
              </w:rPr>
              <w:t>Naam attribuut</w:t>
            </w:r>
          </w:p>
        </w:tc>
        <w:tc>
          <w:tcPr>
            <w:tcW w:w="5766" w:type="dxa"/>
            <w:vAlign w:val="center"/>
            <w:hideMark/>
          </w:tcPr>
          <w:p w14:paraId="5B9226EF" w14:textId="77777777" w:rsidR="00D146B6" w:rsidRPr="008128A7" w:rsidRDefault="00D146B6" w:rsidP="004F3140">
            <w:pPr>
              <w:rPr>
                <w:rFonts w:cs="Arial"/>
                <w:color w:val="000000"/>
              </w:rPr>
            </w:pPr>
            <w:r w:rsidRPr="008128A7">
              <w:rPr>
                <w:rFonts w:cs="Arial"/>
                <w:color w:val="000000"/>
              </w:rPr>
              <w:t xml:space="preserve">positie onderkant filter    </w:t>
            </w:r>
          </w:p>
        </w:tc>
      </w:tr>
      <w:tr w:rsidR="00D146B6" w:rsidRPr="008128A7" w14:paraId="3EB86D69" w14:textId="77777777" w:rsidTr="004F3140">
        <w:trPr>
          <w:tblCellSpacing w:w="15" w:type="dxa"/>
        </w:trPr>
        <w:tc>
          <w:tcPr>
            <w:tcW w:w="2719" w:type="dxa"/>
            <w:hideMark/>
          </w:tcPr>
          <w:p w14:paraId="5B39DF4A" w14:textId="77777777" w:rsidR="00D146B6" w:rsidRPr="008128A7" w:rsidRDefault="00D146B6" w:rsidP="004F3140">
            <w:pPr>
              <w:rPr>
                <w:rFonts w:cs="Arial"/>
                <w:color w:val="000000"/>
              </w:rPr>
            </w:pPr>
            <w:r w:rsidRPr="008128A7">
              <w:rPr>
                <w:rFonts w:cs="Arial"/>
                <w:color w:val="000000"/>
              </w:rPr>
              <w:t xml:space="preserve">Transformatieregel </w:t>
            </w:r>
          </w:p>
        </w:tc>
        <w:tc>
          <w:tcPr>
            <w:tcW w:w="5766" w:type="dxa"/>
            <w:vAlign w:val="center"/>
            <w:hideMark/>
          </w:tcPr>
          <w:p w14:paraId="563808DA" w14:textId="77777777" w:rsidR="00D146B6" w:rsidRPr="00B158BC" w:rsidRDefault="00D146B6" w:rsidP="004F3140">
            <w:pPr>
              <w:rPr>
                <w:rFonts w:cs="Arial"/>
                <w:i/>
                <w:color w:val="000000"/>
              </w:rPr>
            </w:pPr>
            <w:r w:rsidRPr="00B158BC">
              <w:rPr>
                <w:i/>
                <w:sz w:val="18"/>
              </w:rPr>
              <w:t>{positie bovenkant buis} – {lengte stijgbuisdeel} – {lengte filterdeel}</w:t>
            </w:r>
          </w:p>
        </w:tc>
      </w:tr>
    </w:tbl>
    <w:p w14:paraId="444A234B" w14:textId="77777777" w:rsidR="00D146B6" w:rsidRPr="008128A7" w:rsidRDefault="00D146B6" w:rsidP="00D146B6">
      <w:pPr>
        <w:pStyle w:val="Plattetekst"/>
        <w:keepNext/>
        <w:spacing w:after="0"/>
      </w:pPr>
    </w:p>
    <w:tbl>
      <w:tblPr>
        <w:tblW w:w="8575" w:type="dxa"/>
        <w:tblCellSpacing w:w="15" w:type="dxa"/>
        <w:tblInd w:w="-25" w:type="dxa"/>
        <w:tblCellMar>
          <w:top w:w="15" w:type="dxa"/>
          <w:left w:w="15" w:type="dxa"/>
          <w:bottom w:w="15" w:type="dxa"/>
          <w:right w:w="15" w:type="dxa"/>
        </w:tblCellMar>
        <w:tblLook w:val="04A0" w:firstRow="1" w:lastRow="0" w:firstColumn="1" w:lastColumn="0" w:noHBand="0" w:noVBand="1"/>
      </w:tblPr>
      <w:tblGrid>
        <w:gridCol w:w="2764"/>
        <w:gridCol w:w="5811"/>
      </w:tblGrid>
      <w:tr w:rsidR="00D146B6" w:rsidRPr="00C96818" w14:paraId="278826F8" w14:textId="77777777" w:rsidTr="004F3140">
        <w:trPr>
          <w:tblCellSpacing w:w="15" w:type="dxa"/>
        </w:trPr>
        <w:tc>
          <w:tcPr>
            <w:tcW w:w="2719" w:type="dxa"/>
            <w:hideMark/>
          </w:tcPr>
          <w:p w14:paraId="6B38DF64" w14:textId="77777777" w:rsidR="00D146B6" w:rsidRPr="00C96818" w:rsidRDefault="00D146B6" w:rsidP="004F3140">
            <w:pPr>
              <w:rPr>
                <w:rFonts w:cs="Arial"/>
                <w:b/>
                <w:color w:val="000000"/>
              </w:rPr>
            </w:pPr>
            <w:r w:rsidRPr="00C96818">
              <w:rPr>
                <w:rFonts w:cs="Arial"/>
                <w:b/>
                <w:color w:val="000000"/>
              </w:rPr>
              <w:t>Naam attribuut</w:t>
            </w:r>
          </w:p>
        </w:tc>
        <w:tc>
          <w:tcPr>
            <w:tcW w:w="5766" w:type="dxa"/>
            <w:vAlign w:val="center"/>
            <w:hideMark/>
          </w:tcPr>
          <w:p w14:paraId="7FDEF5C9" w14:textId="77777777" w:rsidR="00D146B6" w:rsidRPr="00C96818" w:rsidRDefault="00D146B6" w:rsidP="004F3140">
            <w:pPr>
              <w:rPr>
                <w:rFonts w:cs="Arial"/>
                <w:color w:val="000000"/>
              </w:rPr>
            </w:pPr>
            <w:r w:rsidRPr="00C96818">
              <w:rPr>
                <w:rFonts w:cs="Arial"/>
                <w:color w:val="000000"/>
              </w:rPr>
              <w:t xml:space="preserve">elektrodepositie </w:t>
            </w:r>
          </w:p>
        </w:tc>
      </w:tr>
      <w:tr w:rsidR="00D146B6" w:rsidRPr="00C96818" w14:paraId="471800DA" w14:textId="77777777" w:rsidTr="004F3140">
        <w:trPr>
          <w:tblCellSpacing w:w="15" w:type="dxa"/>
        </w:trPr>
        <w:tc>
          <w:tcPr>
            <w:tcW w:w="2719" w:type="dxa"/>
            <w:hideMark/>
          </w:tcPr>
          <w:p w14:paraId="2D4BB0D1" w14:textId="77777777" w:rsidR="00D146B6" w:rsidRPr="00C96818" w:rsidRDefault="00D146B6" w:rsidP="004F3140">
            <w:pPr>
              <w:rPr>
                <w:rFonts w:cs="Arial"/>
                <w:color w:val="000000"/>
              </w:rPr>
            </w:pPr>
            <w:r w:rsidRPr="00C96818">
              <w:rPr>
                <w:rFonts w:cs="Arial"/>
                <w:color w:val="000000"/>
              </w:rPr>
              <w:t xml:space="preserve">Transformatieregel </w:t>
            </w:r>
          </w:p>
        </w:tc>
        <w:tc>
          <w:tcPr>
            <w:tcW w:w="5766" w:type="dxa"/>
            <w:vAlign w:val="center"/>
            <w:hideMark/>
          </w:tcPr>
          <w:p w14:paraId="4BCB08A8" w14:textId="77777777" w:rsidR="00D146B6" w:rsidRPr="00B158BC" w:rsidRDefault="00D146B6" w:rsidP="004F3140">
            <w:pPr>
              <w:rPr>
                <w:rFonts w:cs="Arial"/>
                <w:i/>
                <w:color w:val="000000"/>
              </w:rPr>
            </w:pPr>
            <w:r w:rsidRPr="00B158BC">
              <w:rPr>
                <w:i/>
                <w:sz w:val="18"/>
              </w:rPr>
              <w:t>{actuele elektrodepositie}  - [ {actuele positie bovenkant buis} – {positie bovenkant buis} ]</w:t>
            </w:r>
          </w:p>
        </w:tc>
      </w:tr>
    </w:tbl>
    <w:p w14:paraId="7EE593A4" w14:textId="77777777" w:rsidR="00D146B6" w:rsidRPr="00630E2F" w:rsidRDefault="00D146B6" w:rsidP="00D146B6"/>
    <w:p w14:paraId="485E02B9" w14:textId="77777777" w:rsidR="00D146B6" w:rsidRDefault="00D146B6" w:rsidP="00D146B6">
      <w:pPr>
        <w:rPr>
          <w:b/>
          <w:bCs/>
        </w:rPr>
      </w:pPr>
    </w:p>
    <w:p w14:paraId="4A3364B7" w14:textId="77777777" w:rsidR="004A4B7F" w:rsidRDefault="004A4B7F" w:rsidP="004A4B7F"/>
    <w:sectPr w:rsidR="004A4B7F" w:rsidSect="0048274F">
      <w:headerReference w:type="default" r:id="rId14"/>
      <w:footerReference w:type="default" r:id="rId15"/>
      <w:headerReference w:type="first" r:id="rId16"/>
      <w:footerReference w:type="first" r:id="rId17"/>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72396" w14:textId="77777777" w:rsidR="0077552F" w:rsidRDefault="0077552F" w:rsidP="00567F85">
      <w:pPr>
        <w:pStyle w:val="Koptekst"/>
      </w:pPr>
      <w:r>
        <w:separator/>
      </w:r>
    </w:p>
  </w:endnote>
  <w:endnote w:type="continuationSeparator" w:id="0">
    <w:p w14:paraId="319BA97D" w14:textId="77777777" w:rsidR="0077552F" w:rsidRDefault="0077552F"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4F3140" w:rsidRDefault="004F3140">
    <w:pPr>
      <w:pStyle w:val="Voettekst"/>
    </w:pPr>
  </w:p>
  <w:p w14:paraId="17559803" w14:textId="77777777" w:rsidR="004F3140" w:rsidRDefault="004F3140">
    <w:pPr>
      <w:pStyle w:val="Voettekst"/>
    </w:pPr>
  </w:p>
  <w:p w14:paraId="49B567C8" w14:textId="77777777" w:rsidR="004F3140" w:rsidRDefault="004F3140">
    <w:pPr>
      <w:pStyle w:val="Voettekst"/>
    </w:pPr>
  </w:p>
  <w:p w14:paraId="4F5B4271" w14:textId="77777777" w:rsidR="004F3140" w:rsidRDefault="004F314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4F3140" w:rsidRPr="00931F65" w14:paraId="24D01AEF" w14:textId="77777777" w:rsidTr="003F6C35">
      <w:tc>
        <w:tcPr>
          <w:tcW w:w="397" w:type="dxa"/>
          <w:shd w:val="clear" w:color="auto" w:fill="auto"/>
        </w:tcPr>
        <w:p w14:paraId="2C6A029B" w14:textId="77777777" w:rsidR="004F3140" w:rsidRPr="00931F65" w:rsidRDefault="004F3140"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4F3140" w:rsidRPr="00931F65" w:rsidRDefault="004F3140"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4F3140" w:rsidRPr="00931F65" w:rsidRDefault="004F3140"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4F3140" w:rsidRPr="00931F65" w:rsidRDefault="004F3140" w:rsidP="00931F65">
          <w:pPr>
            <w:pStyle w:val="Voettekst"/>
            <w:spacing w:line="240" w:lineRule="atLeast"/>
            <w:rPr>
              <w:b/>
              <w:sz w:val="12"/>
              <w:szCs w:val="12"/>
            </w:rPr>
          </w:pPr>
          <w:r w:rsidRPr="00931F65">
            <w:rPr>
              <w:b/>
              <w:sz w:val="12"/>
              <w:szCs w:val="12"/>
            </w:rPr>
            <w:t>postadres</w:t>
          </w:r>
        </w:p>
      </w:tc>
    </w:tr>
    <w:tr w:rsidR="004F3140" w:rsidRPr="00931F65" w14:paraId="1129481C" w14:textId="77777777" w:rsidTr="003F6C35">
      <w:tc>
        <w:tcPr>
          <w:tcW w:w="397" w:type="dxa"/>
          <w:shd w:val="clear" w:color="auto" w:fill="auto"/>
        </w:tcPr>
        <w:p w14:paraId="5EA61B2A" w14:textId="77777777" w:rsidR="004F3140" w:rsidRPr="00931F65" w:rsidRDefault="004F3140"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4F3140" w:rsidRPr="00931F65" w:rsidRDefault="004F3140"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4F3140" w:rsidRPr="00931F65" w:rsidRDefault="004F3140"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4BF856DD" w14:textId="77777777" w:rsidR="004F3140" w:rsidRPr="00931F65" w:rsidRDefault="004F3140" w:rsidP="00931F65">
          <w:pPr>
            <w:pStyle w:val="Voettekst"/>
            <w:spacing w:line="240" w:lineRule="atLeast"/>
            <w:rPr>
              <w:b/>
              <w:sz w:val="12"/>
              <w:szCs w:val="12"/>
            </w:rPr>
          </w:pPr>
          <w:r w:rsidRPr="00931F65">
            <w:rPr>
              <w:sz w:val="12"/>
              <w:szCs w:val="12"/>
            </w:rPr>
            <w:t>Postbus 508</w:t>
          </w:r>
        </w:p>
      </w:tc>
    </w:tr>
    <w:tr w:rsidR="004F3140" w:rsidRPr="00931F65" w14:paraId="3C27B411" w14:textId="77777777" w:rsidTr="003F6C35">
      <w:tc>
        <w:tcPr>
          <w:tcW w:w="397" w:type="dxa"/>
          <w:shd w:val="clear" w:color="auto" w:fill="auto"/>
        </w:tcPr>
        <w:p w14:paraId="77C01C41" w14:textId="77777777" w:rsidR="004F3140" w:rsidRPr="00931F65" w:rsidRDefault="004F3140"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4F3140" w:rsidRPr="00931F65" w:rsidRDefault="004F3140"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4F3140" w:rsidRPr="00931F65" w:rsidRDefault="004F3140"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4F3140" w:rsidRPr="00931F65" w:rsidRDefault="004F3140" w:rsidP="00931F65">
          <w:pPr>
            <w:pStyle w:val="Voettekst"/>
            <w:spacing w:line="240" w:lineRule="atLeast"/>
            <w:rPr>
              <w:b/>
              <w:sz w:val="12"/>
              <w:szCs w:val="12"/>
            </w:rPr>
          </w:pPr>
          <w:r w:rsidRPr="00931F65">
            <w:rPr>
              <w:sz w:val="12"/>
              <w:szCs w:val="12"/>
            </w:rPr>
            <w:t>3800 AM Amersfoort</w:t>
          </w:r>
        </w:p>
      </w:tc>
    </w:tr>
  </w:tbl>
  <w:p w14:paraId="5A33C6A4" w14:textId="77777777" w:rsidR="004F3140" w:rsidRDefault="004F31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F5D60" w14:textId="77777777" w:rsidR="0077552F" w:rsidRDefault="0077552F" w:rsidP="00567F85">
      <w:pPr>
        <w:pStyle w:val="Koptekst"/>
      </w:pPr>
      <w:r>
        <w:separator/>
      </w:r>
    </w:p>
  </w:footnote>
  <w:footnote w:type="continuationSeparator" w:id="0">
    <w:p w14:paraId="1568C164" w14:textId="77777777" w:rsidR="0077552F" w:rsidRDefault="0077552F"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4F3140" w:rsidRDefault="004F3140"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4F3140" w:rsidRDefault="004F3140" w:rsidP="0061443B">
    <w:pPr>
      <w:pStyle w:val="Koptekst"/>
    </w:pPr>
  </w:p>
  <w:p w14:paraId="3C1302B4" w14:textId="77777777" w:rsidR="004F3140" w:rsidRDefault="004F3140" w:rsidP="00342AAA">
    <w:pPr>
      <w:pStyle w:val="Koptekst"/>
      <w:jc w:val="center"/>
    </w:pPr>
  </w:p>
  <w:p w14:paraId="405B7B79" w14:textId="77777777" w:rsidR="004F3140" w:rsidRDefault="004F3140" w:rsidP="00342AAA">
    <w:pPr>
      <w:pStyle w:val="Koptekst"/>
      <w:jc w:val="center"/>
    </w:pPr>
  </w:p>
  <w:p w14:paraId="109CA0C2" w14:textId="77777777" w:rsidR="004F3140" w:rsidRDefault="004F3140" w:rsidP="00342AAA">
    <w:pPr>
      <w:pStyle w:val="Koptekst"/>
      <w:jc w:val="center"/>
    </w:pPr>
  </w:p>
  <w:p w14:paraId="63CFF71C" w14:textId="77777777" w:rsidR="004F3140" w:rsidRDefault="004F3140" w:rsidP="00342AAA">
    <w:pPr>
      <w:pStyle w:val="Koptekst"/>
      <w:jc w:val="center"/>
    </w:pPr>
  </w:p>
  <w:p w14:paraId="3C47D5B3" w14:textId="77777777" w:rsidR="004F3140" w:rsidRDefault="004F3140"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3140" w:rsidRPr="00370FFC" w14:paraId="7504E178" w14:textId="77777777" w:rsidTr="003F6C35">
      <w:trPr>
        <w:trHeight w:val="200"/>
      </w:trPr>
      <w:tc>
        <w:tcPr>
          <w:tcW w:w="6533" w:type="dxa"/>
        </w:tcPr>
        <w:p w14:paraId="2ADDF66A" w14:textId="77777777" w:rsidR="004F3140" w:rsidRPr="00370FFC" w:rsidRDefault="004F3140" w:rsidP="00A64235"/>
      </w:tc>
      <w:tc>
        <w:tcPr>
          <w:tcW w:w="724" w:type="dxa"/>
        </w:tcPr>
        <w:p w14:paraId="204317CD" w14:textId="77777777" w:rsidR="004F3140" w:rsidRPr="00C50627" w:rsidRDefault="004F3140" w:rsidP="00A64235">
          <w:pPr>
            <w:rPr>
              <w:color w:val="999999"/>
            </w:rPr>
          </w:pPr>
          <w:r w:rsidRPr="00C50627">
            <w:rPr>
              <w:color w:val="999999"/>
            </w:rPr>
            <w:t>blad</w:t>
          </w:r>
        </w:p>
      </w:tc>
      <w:tc>
        <w:tcPr>
          <w:tcW w:w="1475" w:type="dxa"/>
        </w:tcPr>
        <w:p w14:paraId="48F4DE67" w14:textId="77777777" w:rsidR="004F3140" w:rsidRPr="00370FFC" w:rsidRDefault="004F3140" w:rsidP="00A64235">
          <w:r>
            <w:fldChar w:fldCharType="begin"/>
          </w:r>
          <w:r>
            <w:instrText xml:space="preserve"> PAGE </w:instrText>
          </w:r>
          <w:r>
            <w:fldChar w:fldCharType="separate"/>
          </w:r>
          <w:r>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5</w:t>
          </w:r>
          <w:r>
            <w:rPr>
              <w:noProof/>
            </w:rPr>
            <w:fldChar w:fldCharType="end"/>
          </w:r>
        </w:p>
      </w:tc>
    </w:tr>
  </w:tbl>
  <w:p w14:paraId="574AA071" w14:textId="77777777" w:rsidR="004F3140" w:rsidRDefault="004F3140" w:rsidP="006F5810">
    <w:pPr>
      <w:pStyle w:val="Koptekst"/>
      <w:pBdr>
        <w:bottom w:val="single" w:sz="6" w:space="1" w:color="auto"/>
      </w:pBdr>
    </w:pPr>
  </w:p>
  <w:p w14:paraId="64FA05F6" w14:textId="77777777" w:rsidR="004F3140" w:rsidRDefault="004F3140" w:rsidP="006F5810">
    <w:pPr>
      <w:pStyle w:val="Koptekst"/>
    </w:pPr>
  </w:p>
  <w:p w14:paraId="66C39252" w14:textId="77777777" w:rsidR="004F3140" w:rsidRDefault="004F3140"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4F3140" w:rsidRDefault="004F3140"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74740B"/>
    <w:multiLevelType w:val="hybridMultilevel"/>
    <w:tmpl w:val="164CC39A"/>
    <w:lvl w:ilvl="0" w:tplc="04130001">
      <w:start w:val="1"/>
      <w:numFmt w:val="bullet"/>
      <w:lvlText w:val=""/>
      <w:lvlJc w:val="left"/>
      <w:pPr>
        <w:ind w:left="840" w:hanging="360"/>
      </w:pPr>
      <w:rPr>
        <w:rFonts w:ascii="Symbol" w:hAnsi="Symbol" w:hint="default"/>
      </w:rPr>
    </w:lvl>
    <w:lvl w:ilvl="1" w:tplc="04130003">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12"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15:restartNumberingAfterBreak="0">
    <w:nsid w:val="29850742"/>
    <w:multiLevelType w:val="hybridMultilevel"/>
    <w:tmpl w:val="421ECD80"/>
    <w:lvl w:ilvl="0" w:tplc="0413000F">
      <w:start w:val="1"/>
      <w:numFmt w:val="decimal"/>
      <w:lvlText w:val="%1."/>
      <w:lvlJc w:val="left"/>
      <w:pPr>
        <w:ind w:left="1500" w:hanging="360"/>
      </w:pPr>
    </w:lvl>
    <w:lvl w:ilvl="1" w:tplc="04130019" w:tentative="1">
      <w:start w:val="1"/>
      <w:numFmt w:val="lowerLetter"/>
      <w:lvlText w:val="%2."/>
      <w:lvlJc w:val="left"/>
      <w:pPr>
        <w:ind w:left="2220" w:hanging="360"/>
      </w:pPr>
    </w:lvl>
    <w:lvl w:ilvl="2" w:tplc="0413001B" w:tentative="1">
      <w:start w:val="1"/>
      <w:numFmt w:val="lowerRoman"/>
      <w:lvlText w:val="%3."/>
      <w:lvlJc w:val="right"/>
      <w:pPr>
        <w:ind w:left="2940" w:hanging="180"/>
      </w:pPr>
    </w:lvl>
    <w:lvl w:ilvl="3" w:tplc="0413000F" w:tentative="1">
      <w:start w:val="1"/>
      <w:numFmt w:val="decimal"/>
      <w:lvlText w:val="%4."/>
      <w:lvlJc w:val="left"/>
      <w:pPr>
        <w:ind w:left="3660" w:hanging="360"/>
      </w:pPr>
    </w:lvl>
    <w:lvl w:ilvl="4" w:tplc="04130019" w:tentative="1">
      <w:start w:val="1"/>
      <w:numFmt w:val="lowerLetter"/>
      <w:lvlText w:val="%5."/>
      <w:lvlJc w:val="left"/>
      <w:pPr>
        <w:ind w:left="4380" w:hanging="360"/>
      </w:pPr>
    </w:lvl>
    <w:lvl w:ilvl="5" w:tplc="0413001B" w:tentative="1">
      <w:start w:val="1"/>
      <w:numFmt w:val="lowerRoman"/>
      <w:lvlText w:val="%6."/>
      <w:lvlJc w:val="right"/>
      <w:pPr>
        <w:ind w:left="5100" w:hanging="180"/>
      </w:pPr>
    </w:lvl>
    <w:lvl w:ilvl="6" w:tplc="0413000F" w:tentative="1">
      <w:start w:val="1"/>
      <w:numFmt w:val="decimal"/>
      <w:lvlText w:val="%7."/>
      <w:lvlJc w:val="left"/>
      <w:pPr>
        <w:ind w:left="5820" w:hanging="360"/>
      </w:pPr>
    </w:lvl>
    <w:lvl w:ilvl="7" w:tplc="04130019" w:tentative="1">
      <w:start w:val="1"/>
      <w:numFmt w:val="lowerLetter"/>
      <w:lvlText w:val="%8."/>
      <w:lvlJc w:val="left"/>
      <w:pPr>
        <w:ind w:left="6540" w:hanging="360"/>
      </w:pPr>
    </w:lvl>
    <w:lvl w:ilvl="8" w:tplc="0413001B" w:tentative="1">
      <w:start w:val="1"/>
      <w:numFmt w:val="lowerRoman"/>
      <w:lvlText w:val="%9."/>
      <w:lvlJc w:val="right"/>
      <w:pPr>
        <w:ind w:left="7260" w:hanging="180"/>
      </w:pPr>
    </w:lvl>
  </w:abstractNum>
  <w:abstractNum w:abstractNumId="14"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5" w15:restartNumberingAfterBreak="0">
    <w:nsid w:val="2A873427"/>
    <w:multiLevelType w:val="hybridMultilevel"/>
    <w:tmpl w:val="463A8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8"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0" w15:restartNumberingAfterBreak="0">
    <w:nsid w:val="484D79E5"/>
    <w:multiLevelType w:val="hybridMultilevel"/>
    <w:tmpl w:val="4DB81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0C5771"/>
    <w:multiLevelType w:val="hybridMultilevel"/>
    <w:tmpl w:val="8E6C48D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2"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abstractNumId w:val="22"/>
  </w:num>
  <w:num w:numId="2">
    <w:abstractNumId w:val="23"/>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7"/>
  </w:num>
  <w:num w:numId="16">
    <w:abstractNumId w:val="12"/>
  </w:num>
  <w:num w:numId="17">
    <w:abstractNumId w:val="24"/>
  </w:num>
  <w:num w:numId="18">
    <w:abstractNumId w:val="16"/>
  </w:num>
  <w:num w:numId="19">
    <w:abstractNumId w:val="21"/>
  </w:num>
  <w:num w:numId="20">
    <w:abstractNumId w:val="14"/>
  </w:num>
  <w:num w:numId="21">
    <w:abstractNumId w:val="10"/>
  </w:num>
  <w:num w:numId="22">
    <w:abstractNumId w:val="11"/>
  </w:num>
  <w:num w:numId="23">
    <w:abstractNumId w:val="20"/>
  </w:num>
  <w:num w:numId="24">
    <w:abstractNumId w:val="15"/>
  </w:num>
  <w:num w:numId="25">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0328D"/>
    <w:rsid w:val="00007456"/>
    <w:rsid w:val="0001225F"/>
    <w:rsid w:val="0002432F"/>
    <w:rsid w:val="00026C6E"/>
    <w:rsid w:val="00026E44"/>
    <w:rsid w:val="00027B8B"/>
    <w:rsid w:val="0003193B"/>
    <w:rsid w:val="00051DA4"/>
    <w:rsid w:val="00077714"/>
    <w:rsid w:val="00095EEA"/>
    <w:rsid w:val="000A12CB"/>
    <w:rsid w:val="000A6E7A"/>
    <w:rsid w:val="000A6F90"/>
    <w:rsid w:val="000C4B63"/>
    <w:rsid w:val="000C62C4"/>
    <w:rsid w:val="000C77B2"/>
    <w:rsid w:val="000D0CCF"/>
    <w:rsid w:val="000D4017"/>
    <w:rsid w:val="000D49F8"/>
    <w:rsid w:val="000D4D90"/>
    <w:rsid w:val="000E54DD"/>
    <w:rsid w:val="000E7F4D"/>
    <w:rsid w:val="000F06AC"/>
    <w:rsid w:val="000F334C"/>
    <w:rsid w:val="00106DF3"/>
    <w:rsid w:val="00124860"/>
    <w:rsid w:val="0013523C"/>
    <w:rsid w:val="00136358"/>
    <w:rsid w:val="00145A20"/>
    <w:rsid w:val="00152A8D"/>
    <w:rsid w:val="0016441D"/>
    <w:rsid w:val="00171E9C"/>
    <w:rsid w:val="00174BCF"/>
    <w:rsid w:val="0018060A"/>
    <w:rsid w:val="0018768D"/>
    <w:rsid w:val="00190A73"/>
    <w:rsid w:val="00193922"/>
    <w:rsid w:val="001A3DA2"/>
    <w:rsid w:val="001A5208"/>
    <w:rsid w:val="001B11D8"/>
    <w:rsid w:val="001B160C"/>
    <w:rsid w:val="001B2B88"/>
    <w:rsid w:val="001C5A14"/>
    <w:rsid w:val="001D45AB"/>
    <w:rsid w:val="001D4E67"/>
    <w:rsid w:val="001D504B"/>
    <w:rsid w:val="001D7A53"/>
    <w:rsid w:val="001E47EB"/>
    <w:rsid w:val="001E62A2"/>
    <w:rsid w:val="001F1135"/>
    <w:rsid w:val="00216BFC"/>
    <w:rsid w:val="002231C0"/>
    <w:rsid w:val="002336A2"/>
    <w:rsid w:val="00233867"/>
    <w:rsid w:val="0026649E"/>
    <w:rsid w:val="00266E10"/>
    <w:rsid w:val="0027199D"/>
    <w:rsid w:val="00281FB2"/>
    <w:rsid w:val="00286EE6"/>
    <w:rsid w:val="00296326"/>
    <w:rsid w:val="002A3CF8"/>
    <w:rsid w:val="002A4A82"/>
    <w:rsid w:val="002A6C5F"/>
    <w:rsid w:val="002B1FA1"/>
    <w:rsid w:val="002B6C05"/>
    <w:rsid w:val="002C3665"/>
    <w:rsid w:val="002E1C60"/>
    <w:rsid w:val="002E4033"/>
    <w:rsid w:val="00300743"/>
    <w:rsid w:val="003207F6"/>
    <w:rsid w:val="00325E14"/>
    <w:rsid w:val="00333D3F"/>
    <w:rsid w:val="00342AAA"/>
    <w:rsid w:val="00351382"/>
    <w:rsid w:val="003562B3"/>
    <w:rsid w:val="00361863"/>
    <w:rsid w:val="003679FF"/>
    <w:rsid w:val="00371875"/>
    <w:rsid w:val="003757DC"/>
    <w:rsid w:val="00375F65"/>
    <w:rsid w:val="003774C5"/>
    <w:rsid w:val="00380216"/>
    <w:rsid w:val="00381BEE"/>
    <w:rsid w:val="00383B90"/>
    <w:rsid w:val="00391FCD"/>
    <w:rsid w:val="003A0199"/>
    <w:rsid w:val="003B680E"/>
    <w:rsid w:val="003C132D"/>
    <w:rsid w:val="003F6C35"/>
    <w:rsid w:val="00414C8A"/>
    <w:rsid w:val="00435A5B"/>
    <w:rsid w:val="00440CA5"/>
    <w:rsid w:val="0044293D"/>
    <w:rsid w:val="00444F50"/>
    <w:rsid w:val="0046090B"/>
    <w:rsid w:val="00470BD8"/>
    <w:rsid w:val="00471529"/>
    <w:rsid w:val="0048274F"/>
    <w:rsid w:val="0048608A"/>
    <w:rsid w:val="00495C27"/>
    <w:rsid w:val="004A310F"/>
    <w:rsid w:val="004A4B7F"/>
    <w:rsid w:val="004D2CCB"/>
    <w:rsid w:val="004D6C4F"/>
    <w:rsid w:val="004D713B"/>
    <w:rsid w:val="004F3140"/>
    <w:rsid w:val="004F7480"/>
    <w:rsid w:val="00527F13"/>
    <w:rsid w:val="005456C6"/>
    <w:rsid w:val="00552263"/>
    <w:rsid w:val="00555A87"/>
    <w:rsid w:val="00567F85"/>
    <w:rsid w:val="005921AC"/>
    <w:rsid w:val="005A5035"/>
    <w:rsid w:val="005B533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23A4"/>
    <w:rsid w:val="00644A62"/>
    <w:rsid w:val="006454B1"/>
    <w:rsid w:val="0064652C"/>
    <w:rsid w:val="00654924"/>
    <w:rsid w:val="00656E42"/>
    <w:rsid w:val="0066021B"/>
    <w:rsid w:val="006648ED"/>
    <w:rsid w:val="00683559"/>
    <w:rsid w:val="00687451"/>
    <w:rsid w:val="006A6131"/>
    <w:rsid w:val="006A6B33"/>
    <w:rsid w:val="006B2A68"/>
    <w:rsid w:val="006C1684"/>
    <w:rsid w:val="006C7E00"/>
    <w:rsid w:val="006F5810"/>
    <w:rsid w:val="007037A4"/>
    <w:rsid w:val="00707F17"/>
    <w:rsid w:val="00721624"/>
    <w:rsid w:val="007245F5"/>
    <w:rsid w:val="00730350"/>
    <w:rsid w:val="0073259D"/>
    <w:rsid w:val="007342FF"/>
    <w:rsid w:val="00747333"/>
    <w:rsid w:val="00754A87"/>
    <w:rsid w:val="007554A5"/>
    <w:rsid w:val="0077552F"/>
    <w:rsid w:val="007852FB"/>
    <w:rsid w:val="00786ED8"/>
    <w:rsid w:val="00794DF5"/>
    <w:rsid w:val="007A5B07"/>
    <w:rsid w:val="007B00F8"/>
    <w:rsid w:val="007B368B"/>
    <w:rsid w:val="007C4F7F"/>
    <w:rsid w:val="007E4650"/>
    <w:rsid w:val="007F08E5"/>
    <w:rsid w:val="007F3B93"/>
    <w:rsid w:val="00802499"/>
    <w:rsid w:val="008167D3"/>
    <w:rsid w:val="00832598"/>
    <w:rsid w:val="008371C3"/>
    <w:rsid w:val="008417DD"/>
    <w:rsid w:val="00844764"/>
    <w:rsid w:val="0086256E"/>
    <w:rsid w:val="00863560"/>
    <w:rsid w:val="008640E9"/>
    <w:rsid w:val="008906B9"/>
    <w:rsid w:val="0089550A"/>
    <w:rsid w:val="00896CD3"/>
    <w:rsid w:val="008B7290"/>
    <w:rsid w:val="008C79C7"/>
    <w:rsid w:val="008D7A9E"/>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D5180"/>
    <w:rsid w:val="009E46B2"/>
    <w:rsid w:val="009F1BA8"/>
    <w:rsid w:val="00A02D6F"/>
    <w:rsid w:val="00A11737"/>
    <w:rsid w:val="00A14674"/>
    <w:rsid w:val="00A170CE"/>
    <w:rsid w:val="00A2193D"/>
    <w:rsid w:val="00A21A7A"/>
    <w:rsid w:val="00A223A4"/>
    <w:rsid w:val="00A32B2C"/>
    <w:rsid w:val="00A40D9D"/>
    <w:rsid w:val="00A4164E"/>
    <w:rsid w:val="00A64235"/>
    <w:rsid w:val="00A74620"/>
    <w:rsid w:val="00A766FB"/>
    <w:rsid w:val="00A90E98"/>
    <w:rsid w:val="00A9375A"/>
    <w:rsid w:val="00A95679"/>
    <w:rsid w:val="00AD407A"/>
    <w:rsid w:val="00AD7B0F"/>
    <w:rsid w:val="00AF4813"/>
    <w:rsid w:val="00AF7C34"/>
    <w:rsid w:val="00B10EA6"/>
    <w:rsid w:val="00B36EF5"/>
    <w:rsid w:val="00B44814"/>
    <w:rsid w:val="00B45025"/>
    <w:rsid w:val="00B513A6"/>
    <w:rsid w:val="00B54EC2"/>
    <w:rsid w:val="00B562EA"/>
    <w:rsid w:val="00B60B8D"/>
    <w:rsid w:val="00B836E7"/>
    <w:rsid w:val="00B87601"/>
    <w:rsid w:val="00B97590"/>
    <w:rsid w:val="00BD49E8"/>
    <w:rsid w:val="00BD4D11"/>
    <w:rsid w:val="00BD5184"/>
    <w:rsid w:val="00BE1B7A"/>
    <w:rsid w:val="00BE7CF7"/>
    <w:rsid w:val="00BF3FC0"/>
    <w:rsid w:val="00C166FA"/>
    <w:rsid w:val="00C20469"/>
    <w:rsid w:val="00C50627"/>
    <w:rsid w:val="00C52CF9"/>
    <w:rsid w:val="00C70D01"/>
    <w:rsid w:val="00C77B09"/>
    <w:rsid w:val="00C85F15"/>
    <w:rsid w:val="00CA37DD"/>
    <w:rsid w:val="00CB1B88"/>
    <w:rsid w:val="00CB4C9E"/>
    <w:rsid w:val="00CB4D96"/>
    <w:rsid w:val="00CC12F7"/>
    <w:rsid w:val="00CC426B"/>
    <w:rsid w:val="00CE2E43"/>
    <w:rsid w:val="00CE3CA0"/>
    <w:rsid w:val="00CE6DB1"/>
    <w:rsid w:val="00CF0511"/>
    <w:rsid w:val="00CF7A4B"/>
    <w:rsid w:val="00D05F56"/>
    <w:rsid w:val="00D12E58"/>
    <w:rsid w:val="00D146B6"/>
    <w:rsid w:val="00D16BDB"/>
    <w:rsid w:val="00D214AD"/>
    <w:rsid w:val="00D24CEF"/>
    <w:rsid w:val="00D25D47"/>
    <w:rsid w:val="00D2722C"/>
    <w:rsid w:val="00D444B8"/>
    <w:rsid w:val="00D45B7D"/>
    <w:rsid w:val="00D574B9"/>
    <w:rsid w:val="00D57B56"/>
    <w:rsid w:val="00D61757"/>
    <w:rsid w:val="00D623CF"/>
    <w:rsid w:val="00D73FFB"/>
    <w:rsid w:val="00D9334F"/>
    <w:rsid w:val="00DB1E8A"/>
    <w:rsid w:val="00DB5FB9"/>
    <w:rsid w:val="00DD0B9A"/>
    <w:rsid w:val="00DD17E0"/>
    <w:rsid w:val="00E17948"/>
    <w:rsid w:val="00E2652F"/>
    <w:rsid w:val="00E327E9"/>
    <w:rsid w:val="00E44330"/>
    <w:rsid w:val="00E467FB"/>
    <w:rsid w:val="00E54670"/>
    <w:rsid w:val="00E56BB5"/>
    <w:rsid w:val="00E75133"/>
    <w:rsid w:val="00E805D5"/>
    <w:rsid w:val="00E8699F"/>
    <w:rsid w:val="00E87A53"/>
    <w:rsid w:val="00EB183D"/>
    <w:rsid w:val="00EB5EED"/>
    <w:rsid w:val="00EB7BA6"/>
    <w:rsid w:val="00EB7E16"/>
    <w:rsid w:val="00EC56E8"/>
    <w:rsid w:val="00EE12D2"/>
    <w:rsid w:val="00EE4DF7"/>
    <w:rsid w:val="00F053FF"/>
    <w:rsid w:val="00F21411"/>
    <w:rsid w:val="00F27A21"/>
    <w:rsid w:val="00F84F2C"/>
    <w:rsid w:val="00F962C0"/>
    <w:rsid w:val="00F97C17"/>
    <w:rsid w:val="00FA115F"/>
    <w:rsid w:val="00FB27DD"/>
    <w:rsid w:val="00FB50DB"/>
    <w:rsid w:val="00FC3288"/>
    <w:rsid w:val="00FC6A78"/>
    <w:rsid w:val="00FD247E"/>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1433">
      <w:bodyDiv w:val="1"/>
      <w:marLeft w:val="0"/>
      <w:marRight w:val="0"/>
      <w:marTop w:val="0"/>
      <w:marBottom w:val="0"/>
      <w:divBdr>
        <w:top w:val="none" w:sz="0" w:space="0" w:color="auto"/>
        <w:left w:val="none" w:sz="0" w:space="0" w:color="auto"/>
        <w:bottom w:val="none" w:sz="0" w:space="0" w:color="auto"/>
        <w:right w:val="none" w:sz="0" w:space="0" w:color="auto"/>
      </w:divBdr>
    </w:div>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736585324">
      <w:bodyDiv w:val="1"/>
      <w:marLeft w:val="0"/>
      <w:marRight w:val="0"/>
      <w:marTop w:val="0"/>
      <w:marBottom w:val="0"/>
      <w:divBdr>
        <w:top w:val="none" w:sz="0" w:space="0" w:color="auto"/>
        <w:left w:val="none" w:sz="0" w:space="0" w:color="auto"/>
        <w:bottom w:val="none" w:sz="0" w:space="0" w:color="auto"/>
        <w:right w:val="none" w:sz="0" w:space="0" w:color="auto"/>
      </w:divBdr>
    </w:div>
    <w:div w:id="1828667862">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oketen.atlassian.net/browse/BROK-35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BROprogramma/GMW/issues/5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ROprogramma/GMW/issues/5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0B9EB-B5DD-43FB-AB14-B58EC2D73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7</TotalTime>
  <Pages>8</Pages>
  <Words>2714</Words>
  <Characters>14931</Characters>
  <Application>Microsoft Office Word</Application>
  <DocSecurity>0</DocSecurity>
  <Lines>124</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Terpstra</dc:creator>
  <cp:lastModifiedBy>Frank Terpstra</cp:lastModifiedBy>
  <cp:revision>3</cp:revision>
  <cp:lastPrinted>2012-03-19T10:34:00Z</cp:lastPrinted>
  <dcterms:created xsi:type="dcterms:W3CDTF">2019-12-04T12:43:00Z</dcterms:created>
  <dcterms:modified xsi:type="dcterms:W3CDTF">2019-12-04T13:28:00Z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